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550048531"/>
        <w:docPartObj>
          <w:docPartGallery w:val="Cover Pages"/>
          <w:docPartUnique/>
        </w:docPartObj>
      </w:sdtPr>
      <w:sdtContent>
        <w:p w:rsidR="001D5958" w:rsidRDefault="0061638B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734016" behindDoc="1" locked="0" layoutInCell="1" allowOverlap="1" wp14:anchorId="06B1FBC5" wp14:editId="75147334">
                    <wp:simplePos x="0" y="0"/>
                    <wp:positionH relativeFrom="page">
                      <wp:posOffset>9525</wp:posOffset>
                    </wp:positionH>
                    <wp:positionV relativeFrom="page">
                      <wp:align>top</wp:align>
                    </wp:positionV>
                    <wp:extent cx="8087360" cy="8372475"/>
                    <wp:effectExtent l="0" t="0" r="8890" b="9525"/>
                    <wp:wrapNone/>
                    <wp:docPr id="73" name="Rectángulo 7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8087360" cy="8372475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61638B" w:rsidRDefault="0061638B" w:rsidP="0061638B"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>
                                      <wp:extent cx="2047875" cy="2238375"/>
                                      <wp:effectExtent l="0" t="0" r="9525" b="9525"/>
                                      <wp:docPr id="75" name="Imagen 75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3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6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2047875" cy="223837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06B1FBC5" id="Rectángulo 73" o:spid="_x0000_s1026" style="position:absolute;margin-left:.75pt;margin-top:0;width:636.8pt;height:659.25pt;z-index:-251582464;visibility:visible;mso-wrap-style:none;mso-width-percent:0;mso-height-percent:0;mso-wrap-distance-left:9pt;mso-wrap-distance-top:0;mso-wrap-distance-right:9pt;mso-wrap-distance-bottom:0;mso-position-horizontal:absolute;mso-position-horizontal-relative:page;mso-position-vertical:top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" fillcolor="#dbe5f1 [660]" stroked="f" strokeweight="2pt">
                    <v:fill color2="#95b3d7 [1940]" rotate="t" focusposition=".5,.5" focussize="" focus="100%" type="gradientRadial"/>
                    <v:textbox style="mso-fit-shape-to-text:t" inset="21.6pt,,21.6pt">
                      <w:txbxContent>
                        <w:p w:rsidR="0061638B" w:rsidRDefault="0061638B" w:rsidP="0061638B"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2047875" cy="2238375"/>
                                <wp:effectExtent l="0" t="0" r="9525" b="9525"/>
                                <wp:docPr id="75" name="Imagen 75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47875" cy="22383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1D5958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728896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3742055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Cuadro de texto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4F81BD" w:themeColor="accent1"/>
                                    <w:sz w:val="72"/>
                                    <w:szCs w:val="72"/>
                                  </w:rPr>
                                  <w:alias w:val="Título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:rsidR="001D5958" w:rsidRDefault="0061638B">
                                    <w:pPr>
                                      <w:spacing w:line="240" w:lineRule="auto"/>
                                      <w:rPr>
                                        <w:rFonts w:asciiTheme="majorHAnsi" w:eastAsiaTheme="majorEastAsia" w:hAnsiTheme="majorHAnsi" w:cstheme="majorBidi"/>
                                        <w:color w:val="4F81BD" w:themeColor="accent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4F81BD" w:themeColor="accent1"/>
                                        <w:sz w:val="72"/>
                                        <w:szCs w:val="72"/>
                                      </w:rPr>
                                      <w:t>MAPA MENTAL DE CONJUNTOS Y RELACIONES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1F497D" w:themeColor="text2"/>
                                    <w:sz w:val="32"/>
                                    <w:szCs w:val="32"/>
                                  </w:rPr>
                                  <w:alias w:val="Subtítulo"/>
                                  <w:id w:val="15524255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:rsidR="001D5958" w:rsidRDefault="0061638B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color w:val="1F497D" w:themeColor="text2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1F497D" w:themeColor="text2"/>
                                        <w:sz w:val="32"/>
                                        <w:szCs w:val="32"/>
                                      </w:rPr>
                                      <w:t>MARVIN JAEL HERNANDEZ GONZALEZ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470" o:spid="_x0000_s1027" type="#_x0000_t202" style="position:absolute;margin-left:0;margin-top:0;width:220.3pt;height:194.9pt;z-index:251728896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4F81BD" w:themeColor="accent1"/>
                              <w:sz w:val="72"/>
                              <w:szCs w:val="72"/>
                            </w:rPr>
                            <w:alias w:val="Título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1D5958" w:rsidRDefault="0061638B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color w:val="4F81BD" w:themeColor="accent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4F81BD" w:themeColor="accent1"/>
                                  <w:sz w:val="72"/>
                                  <w:szCs w:val="72"/>
                                </w:rPr>
                                <w:t>MAPA MENTAL DE CONJUNTOS Y RELACIONES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1F497D" w:themeColor="text2"/>
                              <w:sz w:val="32"/>
                              <w:szCs w:val="32"/>
                            </w:rPr>
                            <w:alias w:val="Subtítulo"/>
                            <w:id w:val="15524255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:rsidR="001D5958" w:rsidRDefault="0061638B">
                              <w:pPr>
                                <w:rPr>
                                  <w:rFonts w:asciiTheme="majorHAnsi" w:eastAsiaTheme="majorEastAsia" w:hAnsiTheme="majorHAnsi" w:cstheme="majorBidi"/>
                                  <w:color w:val="1F497D" w:themeColor="text2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1F497D" w:themeColor="text2"/>
                                  <w:sz w:val="32"/>
                                  <w:szCs w:val="32"/>
                                </w:rPr>
                                <w:t>MARVIN JAEL HERNANDEZ GONZALEZ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1D5958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726848" behindDoc="0" locked="0" layoutInCell="1" allowOverlap="1">
                    <wp:simplePos x="0" y="0"/>
                    <wp:positionH relativeFrom="page">
                      <wp:posOffset>3324225</wp:posOffset>
                    </wp:positionH>
                    <wp:positionV relativeFrom="page">
                      <wp:posOffset>2752725</wp:posOffset>
                    </wp:positionV>
                    <wp:extent cx="3108960" cy="4998720"/>
                    <wp:effectExtent l="0" t="0" r="24130" b="11430"/>
                    <wp:wrapNone/>
                    <wp:docPr id="468" name="Rectángulo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499872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2F9B5BFF" id="Rectángulo 468" o:spid="_x0000_s1026" style="position:absolute;margin-left:261.75pt;margin-top:216.75pt;width:244.8pt;height:393.6pt;z-index:251726848;visibility:visible;mso-wrap-style:square;mso-width-percent:40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40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" fillcolor="white [3212]" strokecolor="#938953 [1614]" strokeweight="1.25pt">
                    <w10:wrap anchorx="page" anchory="page"/>
                  </v:rect>
                </w:pict>
              </mc:Fallback>
            </mc:AlternateContent>
          </w:r>
        </w:p>
      </w:sdtContent>
    </w:sdt>
    <w:p w:rsidR="004E29F2" w:rsidRDefault="004E29F2"/>
    <w:p w:rsidR="00AE52E4" w:rsidRDefault="00AE52E4"/>
    <w:p w:rsidR="00AE52E4" w:rsidRDefault="00AE52E4"/>
    <w:p w:rsidR="00AE52E4" w:rsidRDefault="00AE52E4"/>
    <w:p w:rsidR="00AE52E4" w:rsidRDefault="0061638B"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1" locked="0" layoutInCell="1" allowOverlap="1">
                <wp:simplePos x="0" y="0"/>
                <wp:positionH relativeFrom="page">
                  <wp:posOffset>190500</wp:posOffset>
                </wp:positionH>
                <wp:positionV relativeFrom="page">
                  <wp:posOffset>2762250</wp:posOffset>
                </wp:positionV>
                <wp:extent cx="7383780" cy="6153150"/>
                <wp:effectExtent l="0" t="0" r="0" b="0"/>
                <wp:wrapNone/>
                <wp:docPr id="466" name="Rectángulo 4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383780" cy="615315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chemeClr val="accent1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3">
                          <a:schemeClr val="lt2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D5958" w:rsidRPr="0061638B" w:rsidRDefault="0061638B">
                            <w:pPr>
                              <w:rPr>
                                <w:rFonts w:ascii="Arial Black" w:hAnsi="Arial Black"/>
                                <w:sz w:val="36"/>
                                <w:szCs w:val="36"/>
                              </w:rPr>
                            </w:pPr>
                            <w:r w:rsidRPr="0061638B">
                              <w:rPr>
                                <w:rFonts w:ascii="Arial Black" w:hAnsi="Arial Black"/>
                                <w:sz w:val="36"/>
                                <w:szCs w:val="36"/>
                              </w:rPr>
                              <w:t>GRUPO 1 AS</w:t>
                            </w:r>
                          </w:p>
                          <w:p w:rsidR="0061638B" w:rsidRDefault="0061638B">
                            <w:pPr>
                              <w:rPr>
                                <w:rFonts w:ascii="Arial Black" w:hAnsi="Arial Black"/>
                                <w:sz w:val="36"/>
                                <w:szCs w:val="36"/>
                              </w:rPr>
                            </w:pPr>
                          </w:p>
                          <w:p w:rsidR="0061638B" w:rsidRDefault="0061638B">
                            <w:pPr>
                              <w:rPr>
                                <w:rFonts w:ascii="Arial Black" w:hAnsi="Arial Black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36"/>
                                <w:szCs w:val="36"/>
                              </w:rPr>
                              <w:t xml:space="preserve">JOSE ALFREDO </w:t>
                            </w:r>
                          </w:p>
                          <w:p w:rsidR="0061638B" w:rsidRDefault="0061638B">
                            <w:pPr>
                              <w:rPr>
                                <w:rFonts w:ascii="Arial Black" w:hAnsi="Arial Black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36"/>
                                <w:szCs w:val="36"/>
                              </w:rPr>
                              <w:t>CRUZ</w:t>
                            </w:r>
                          </w:p>
                          <w:p w:rsidR="0061638B" w:rsidRPr="0061638B" w:rsidRDefault="0061638B">
                            <w:pPr>
                              <w:rPr>
                                <w:rFonts w:ascii="Arial Black" w:hAnsi="Arial Black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36"/>
                                <w:szCs w:val="36"/>
                              </w:rPr>
                              <w:t>ROMAN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95000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ángulo 466" o:spid="_x0000_s1028" style="position:absolute;margin-left:15pt;margin-top:217.5pt;width:581.4pt;height:484.5pt;z-index:-251585536;visibility:visible;mso-wrap-style:square;mso-width-percent:95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5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" fillcolor="#dbe5f1 [660]" stroked="f" strokeweight="2pt">
                <v:fill color2="#95b3d7 [1940]" rotate="t" focusposition=".5,.5" focussize="" focus="100%" type="gradientRadial"/>
                <v:textbox inset="21.6pt,,21.6pt">
                  <w:txbxContent>
                    <w:p w:rsidR="001D5958" w:rsidRPr="0061638B" w:rsidRDefault="0061638B">
                      <w:pPr>
                        <w:rPr>
                          <w:rFonts w:ascii="Arial Black" w:hAnsi="Arial Black"/>
                          <w:sz w:val="36"/>
                          <w:szCs w:val="36"/>
                        </w:rPr>
                      </w:pPr>
                      <w:r w:rsidRPr="0061638B">
                        <w:rPr>
                          <w:rFonts w:ascii="Arial Black" w:hAnsi="Arial Black"/>
                          <w:sz w:val="36"/>
                          <w:szCs w:val="36"/>
                        </w:rPr>
                        <w:t>GRUPO 1 AS</w:t>
                      </w:r>
                    </w:p>
                    <w:p w:rsidR="0061638B" w:rsidRDefault="0061638B">
                      <w:pPr>
                        <w:rPr>
                          <w:rFonts w:ascii="Arial Black" w:hAnsi="Arial Black"/>
                          <w:sz w:val="36"/>
                          <w:szCs w:val="36"/>
                        </w:rPr>
                      </w:pPr>
                    </w:p>
                    <w:p w:rsidR="0061638B" w:rsidRDefault="0061638B">
                      <w:pPr>
                        <w:rPr>
                          <w:rFonts w:ascii="Arial Black" w:hAnsi="Arial Black"/>
                          <w:sz w:val="36"/>
                          <w:szCs w:val="36"/>
                        </w:rPr>
                      </w:pPr>
                      <w:r>
                        <w:rPr>
                          <w:rFonts w:ascii="Arial Black" w:hAnsi="Arial Black"/>
                          <w:sz w:val="36"/>
                          <w:szCs w:val="36"/>
                        </w:rPr>
                        <w:t xml:space="preserve">JOSE ALFREDO </w:t>
                      </w:r>
                    </w:p>
                    <w:p w:rsidR="0061638B" w:rsidRDefault="0061638B">
                      <w:pPr>
                        <w:rPr>
                          <w:rFonts w:ascii="Arial Black" w:hAnsi="Arial Black"/>
                          <w:sz w:val="36"/>
                          <w:szCs w:val="36"/>
                        </w:rPr>
                      </w:pPr>
                      <w:r>
                        <w:rPr>
                          <w:rFonts w:ascii="Arial Black" w:hAnsi="Arial Black"/>
                          <w:sz w:val="36"/>
                          <w:szCs w:val="36"/>
                        </w:rPr>
                        <w:t>CRUZ</w:t>
                      </w:r>
                    </w:p>
                    <w:p w:rsidR="0061638B" w:rsidRPr="0061638B" w:rsidRDefault="0061638B">
                      <w:pPr>
                        <w:rPr>
                          <w:rFonts w:ascii="Arial Black" w:hAnsi="Arial Black"/>
                          <w:sz w:val="36"/>
                          <w:szCs w:val="36"/>
                        </w:rPr>
                      </w:pPr>
                      <w:r>
                        <w:rPr>
                          <w:rFonts w:ascii="Arial Black" w:hAnsi="Arial Black"/>
                          <w:sz w:val="36"/>
                          <w:szCs w:val="36"/>
                        </w:rPr>
                        <w:t>ROMAN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p w:rsidR="00AE52E4" w:rsidRDefault="00AE52E4"/>
    <w:p w:rsidR="00AE52E4" w:rsidRDefault="00AE52E4"/>
    <w:p w:rsidR="00AE52E4" w:rsidRDefault="00AE52E4"/>
    <w:p w:rsidR="00AE52E4" w:rsidRDefault="00AE52E4"/>
    <w:p w:rsidR="00AE52E4" w:rsidRDefault="00AE52E4"/>
    <w:p w:rsidR="00AE52E4" w:rsidRDefault="00AE52E4"/>
    <w:p w:rsidR="00AE52E4" w:rsidRDefault="00AE52E4"/>
    <w:p w:rsidR="00AE52E4" w:rsidRDefault="00AE52E4"/>
    <w:p w:rsidR="00AE52E4" w:rsidRDefault="00AE52E4"/>
    <w:p w:rsidR="00AE52E4" w:rsidRDefault="00AE52E4"/>
    <w:p w:rsidR="00AE52E4" w:rsidRDefault="00AE52E4"/>
    <w:p w:rsidR="00AE52E4" w:rsidRDefault="00AE52E4"/>
    <w:p w:rsidR="00AE52E4" w:rsidRDefault="0061638B"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page">
                  <wp:posOffset>3364230</wp:posOffset>
                </wp:positionH>
                <wp:positionV relativeFrom="page">
                  <wp:posOffset>6939280</wp:posOffset>
                </wp:positionV>
                <wp:extent cx="2875915" cy="118745"/>
                <wp:effectExtent l="0" t="0" r="0" b="0"/>
                <wp:wrapNone/>
                <wp:docPr id="469" name="Rectángulo 4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5915" cy="11874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37000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7979C8" id="Rectángulo 469" o:spid="_x0000_s1026" style="position:absolute;margin-left:264.9pt;margin-top:546.4pt;width:226.45pt;height:9.35pt;z-index:251729920;visibility:visible;mso-wrap-style:square;mso-width-percent:37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37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" fillcolor="#4f81bd [3204]" stroked="f" strokeweight="2pt">
                <w10:wrap anchorx="page" anchory="page"/>
              </v:rect>
            </w:pict>
          </mc:Fallback>
        </mc:AlternateContent>
      </w:r>
    </w:p>
    <w:p w:rsidR="00AE52E4" w:rsidRDefault="00AE52E4"/>
    <w:p w:rsidR="00AE52E4" w:rsidRDefault="00AE52E4"/>
    <w:p w:rsidR="004C66F7" w:rsidRDefault="004C66F7"/>
    <w:p w:rsidR="004C66F7" w:rsidRDefault="004C66F7">
      <w:r>
        <w:br w:type="page"/>
      </w:r>
    </w:p>
    <w:p w:rsidR="00AE52E4" w:rsidRDefault="00555958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-581025</wp:posOffset>
                </wp:positionH>
                <wp:positionV relativeFrom="paragraph">
                  <wp:posOffset>9525</wp:posOffset>
                </wp:positionV>
                <wp:extent cx="3162300" cy="1476375"/>
                <wp:effectExtent l="57150" t="19050" r="76200" b="104775"/>
                <wp:wrapNone/>
                <wp:docPr id="4" name="Rectángulo: esquinas redondeada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2300" cy="147637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5958" w:rsidRPr="00555958" w:rsidRDefault="00555958" w:rsidP="00555958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555958">
                              <w:rPr>
                                <w:sz w:val="32"/>
                                <w:szCs w:val="32"/>
                              </w:rPr>
                              <w:t>Agrupación de diferentes elementos que comparten características y propiedades semejantes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ángulo: esquinas redondeadas 4" o:spid="_x0000_s1029" style="position:absolute;margin-left:-45.75pt;margin-top:.75pt;width:249pt;height:116.2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555958" w:rsidRPr="00555958" w:rsidRDefault="00555958" w:rsidP="00555958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555958">
                        <w:rPr>
                          <w:sz w:val="32"/>
                          <w:szCs w:val="32"/>
                        </w:rPr>
                        <w:t>Agrupación de diferentes elementos que comparten características y propiedades semejantes</w:t>
                      </w:r>
                    </w:p>
                  </w:txbxContent>
                </v:textbox>
              </v:roundrect>
            </w:pict>
          </mc:Fallback>
        </mc:AlternateContent>
      </w:r>
    </w:p>
    <w:p w:rsidR="00AE52E4" w:rsidRDefault="00655CCC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2590800</wp:posOffset>
                </wp:positionH>
                <wp:positionV relativeFrom="paragraph">
                  <wp:posOffset>676910</wp:posOffset>
                </wp:positionV>
                <wp:extent cx="990600" cy="28575"/>
                <wp:effectExtent l="0" t="95250" r="0" b="142875"/>
                <wp:wrapNone/>
                <wp:docPr id="28" name="Conector recto de flecha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0600" cy="28575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accent3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4E0F8E9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8" o:spid="_x0000_s1026" type="#_x0000_t32" style="position:absolute;margin-left:204pt;margin-top:53.3pt;width:78pt;height:2.2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" strokecolor="#9bbb59 [3206]" strokeweight="4.5pt">
                <v:stroke endarrow="block"/>
              </v:shape>
            </w:pict>
          </mc:Fallback>
        </mc:AlternateContent>
      </w:r>
      <w:r w:rsidR="00B51839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2133600</wp:posOffset>
                </wp:positionH>
                <wp:positionV relativeFrom="paragraph">
                  <wp:posOffset>1162685</wp:posOffset>
                </wp:positionV>
                <wp:extent cx="647700" cy="2590800"/>
                <wp:effectExtent l="95250" t="38100" r="38100" b="19050"/>
                <wp:wrapNone/>
                <wp:docPr id="18" name="Conector recto de flech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47700" cy="2590800"/>
                        </a:xfrm>
                        <a:prstGeom prst="straightConnector1">
                          <a:avLst/>
                        </a:prstGeom>
                        <a:ln w="76200">
                          <a:tailEnd type="triangle"/>
                        </a:ln>
                        <a:effectLst>
                          <a:innerShdw blurRad="63500" dist="50800" dir="16200000">
                            <a:prstClr val="black">
                              <a:alpha val="50000"/>
                            </a:prstClr>
                          </a:innerShdw>
                        </a:effectLst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9A5DC6" id="Conector recto de flecha 18" o:spid="_x0000_s1026" type="#_x0000_t32" style="position:absolute;margin-left:168pt;margin-top:91.55pt;width:51pt;height:204pt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" strokecolor="#f79646 [3209]" strokeweight="6pt">
                <v:stroke endarrow="block"/>
              </v:shape>
            </w:pict>
          </mc:Fallback>
        </mc:AlternateContent>
      </w:r>
      <w:r w:rsidR="001800D7">
        <w:rPr>
          <w:noProof/>
        </w:rPr>
        <w:t xml:space="preserve">                                                                                                 </w:t>
      </w:r>
      <w:r w:rsidR="00B51839">
        <w:rPr>
          <w:noProof/>
        </w:rPr>
        <w:t xml:space="preserve">       </w:t>
      </w:r>
      <w:r w:rsidR="001800D7">
        <w:rPr>
          <w:noProof/>
        </w:rPr>
        <w:drawing>
          <wp:inline distT="0" distB="0" distL="0" distR="0" wp14:anchorId="64E2286D" wp14:editId="5335D9D4">
            <wp:extent cx="2362200" cy="1485900"/>
            <wp:effectExtent l="19050" t="19050" r="19050" b="1905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14859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E52E4" w:rsidRDefault="00AE52E4"/>
    <w:p w:rsidR="001800D7" w:rsidRDefault="001800D7">
      <w:pPr>
        <w:rPr>
          <w:noProof/>
        </w:rPr>
      </w:pPr>
      <w:r>
        <w:rPr>
          <w:noProof/>
        </w:rPr>
        <w:t xml:space="preserve">                                                                                                                 </w:t>
      </w:r>
    </w:p>
    <w:p w:rsidR="001800D7" w:rsidRDefault="00B51839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-819150</wp:posOffset>
                </wp:positionH>
                <wp:positionV relativeFrom="paragraph">
                  <wp:posOffset>335280</wp:posOffset>
                </wp:positionV>
                <wp:extent cx="2381250" cy="1381125"/>
                <wp:effectExtent l="57150" t="19050" r="76200" b="104775"/>
                <wp:wrapNone/>
                <wp:docPr id="13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0" cy="138112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40E33" w:rsidRDefault="00A40E33" w:rsidP="00A40E33">
                            <w:pPr>
                              <w:jc w:val="center"/>
                            </w:pPr>
                            <w:r>
                              <w:t>CONJUNTOS IGUALES:</w:t>
                            </w:r>
                          </w:p>
                          <w:p w:rsidR="00A40E33" w:rsidRDefault="00A40E33" w:rsidP="00A40E33">
                            <w:pPr>
                              <w:jc w:val="center"/>
                            </w:pPr>
                            <w:r>
                              <w:t>DOS O MAS CONJUNTOS ESTAN COMPUESTOS POR ELEMENTOS IDENTICOS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ángulo: esquinas redondeadas 13" o:spid="_x0000_s1030" style="position:absolute;margin-left:-64.5pt;margin-top:26.4pt;width:187.5pt;height:108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A40E33" w:rsidRDefault="00A40E33" w:rsidP="00A40E33">
                      <w:pPr>
                        <w:jc w:val="center"/>
                      </w:pPr>
                      <w:r>
                        <w:t>CONJUNTOS IGUALES:</w:t>
                      </w:r>
                    </w:p>
                    <w:p w:rsidR="00A40E33" w:rsidRDefault="00A40E33" w:rsidP="00A40E33">
                      <w:pPr>
                        <w:jc w:val="center"/>
                      </w:pPr>
                      <w:r>
                        <w:t>DOS O MAS CONJUNTOS ESTAN COMPUESTOS POR ELEMENTOS IDENTICOS</w:t>
                      </w:r>
                    </w:p>
                  </w:txbxContent>
                </v:textbox>
              </v:roundrect>
            </w:pict>
          </mc:Fallback>
        </mc:AlternateContent>
      </w:r>
      <w:r w:rsidR="00E13A18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4629150</wp:posOffset>
                </wp:positionH>
                <wp:positionV relativeFrom="paragraph">
                  <wp:posOffset>211455</wp:posOffset>
                </wp:positionV>
                <wp:extent cx="1885950" cy="1504950"/>
                <wp:effectExtent l="57150" t="19050" r="76200" b="95250"/>
                <wp:wrapNone/>
                <wp:docPr id="12" name="Rectángulo: esquinas redondeada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150495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40E33" w:rsidRDefault="00A40E33" w:rsidP="00A40E33">
                            <w:pPr>
                              <w:jc w:val="center"/>
                            </w:pPr>
                            <w:r>
                              <w:t>CONJUNTO EQUIVALENTE:</w:t>
                            </w:r>
                          </w:p>
                          <w:p w:rsidR="00A40E33" w:rsidRDefault="00A40E33" w:rsidP="00A40E33">
                            <w:pPr>
                              <w:jc w:val="center"/>
                            </w:pPr>
                            <w:r>
                              <w:t>LA CANTIDAD DE ELEMENTOS ENTRE DOS O MAS CONJUNTOS ES LA MISMA</w:t>
                            </w:r>
                          </w:p>
                          <w:p w:rsidR="00A40E33" w:rsidRDefault="00A40E33" w:rsidP="00A40E3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ángulo: esquinas redondeadas 12" o:spid="_x0000_s1031" style="position:absolute;margin-left:364.5pt;margin-top:16.65pt;width:148.5pt;height:118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A40E33" w:rsidRDefault="00A40E33" w:rsidP="00A40E33">
                      <w:pPr>
                        <w:jc w:val="center"/>
                      </w:pPr>
                      <w:r>
                        <w:t>CONJUNTO EQUIVALENTE:</w:t>
                      </w:r>
                    </w:p>
                    <w:p w:rsidR="00A40E33" w:rsidRDefault="00A40E33" w:rsidP="00A40E33">
                      <w:pPr>
                        <w:jc w:val="center"/>
                      </w:pPr>
                      <w:r>
                        <w:t>LA CANTIDAD DE ELEMENTOS ENTRE DOS O MAS CONJUNTOS ES LA MISMA</w:t>
                      </w:r>
                    </w:p>
                    <w:p w:rsidR="00A40E33" w:rsidRDefault="00A40E33" w:rsidP="00A40E33"/>
                  </w:txbxContent>
                </v:textbox>
              </v:roundrect>
            </w:pict>
          </mc:Fallback>
        </mc:AlternateContent>
      </w:r>
    </w:p>
    <w:p w:rsidR="00AE52E4" w:rsidRDefault="001800D7">
      <w:r>
        <w:rPr>
          <w:noProof/>
        </w:rPr>
        <w:t xml:space="preserve">                                                                                        </w:t>
      </w:r>
    </w:p>
    <w:p w:rsidR="00AE52E4" w:rsidRDefault="00B51839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1590675</wp:posOffset>
                </wp:positionH>
                <wp:positionV relativeFrom="paragraph">
                  <wp:posOffset>251460</wp:posOffset>
                </wp:positionV>
                <wp:extent cx="390525" cy="714375"/>
                <wp:effectExtent l="57150" t="38100" r="47625" b="28575"/>
                <wp:wrapNone/>
                <wp:docPr id="24" name="Conector recto de flech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90525" cy="714375"/>
                        </a:xfrm>
                        <a:prstGeom prst="straightConnector1">
                          <a:avLst/>
                        </a:prstGeom>
                        <a:ln w="76200" cap="flat" cmpd="sng" algn="ctr">
                          <a:solidFill>
                            <a:schemeClr val="accent6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77EFA1" id="Conector recto de flecha 24" o:spid="_x0000_s1026" type="#_x0000_t32" style="position:absolute;margin-left:125.25pt;margin-top:19.8pt;width:30.75pt;height:56.25pt;flip:x 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" strokecolor="#f79646 [3209]" strokeweight="6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3524250</wp:posOffset>
                </wp:positionH>
                <wp:positionV relativeFrom="paragraph">
                  <wp:posOffset>270510</wp:posOffset>
                </wp:positionV>
                <wp:extent cx="1123950" cy="561975"/>
                <wp:effectExtent l="19050" t="57150" r="0" b="47625"/>
                <wp:wrapNone/>
                <wp:docPr id="19" name="Conector recto de flech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23950" cy="561975"/>
                        </a:xfrm>
                        <a:prstGeom prst="straightConnector1">
                          <a:avLst/>
                        </a:prstGeom>
                        <a:ln w="76200" cap="flat" cmpd="sng" algn="ctr">
                          <a:solidFill>
                            <a:schemeClr val="accent6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9E1B96" id="Conector recto de flecha 19" o:spid="_x0000_s1026" type="#_x0000_t32" style="position:absolute;margin-left:277.5pt;margin-top:21.3pt;width:88.5pt;height:44.25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" strokecolor="#f79646 [3209]" strokeweight="6pt">
                <v:stroke endarrow="open"/>
              </v:shape>
            </w:pict>
          </mc:Fallback>
        </mc:AlternateContent>
      </w:r>
    </w:p>
    <w:p w:rsidR="00AE52E4" w:rsidRDefault="00AE52E4"/>
    <w:p w:rsidR="00555958" w:rsidRDefault="00B51839">
      <w:pPr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5562600</wp:posOffset>
                </wp:positionH>
                <wp:positionV relativeFrom="paragraph">
                  <wp:posOffset>3253104</wp:posOffset>
                </wp:positionV>
                <wp:extent cx="38100" cy="1133475"/>
                <wp:effectExtent l="190500" t="19050" r="171450" b="47625"/>
                <wp:wrapNone/>
                <wp:docPr id="27" name="Conector recto de flecha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1133475"/>
                        </a:xfrm>
                        <a:prstGeom prst="straightConnector1">
                          <a:avLst/>
                        </a:prstGeom>
                        <a:ln w="76200" cap="flat" cmpd="sng" algn="ctr">
                          <a:solidFill>
                            <a:schemeClr val="accent3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E4FB22B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7" o:spid="_x0000_s1026" type="#_x0000_t32" style="position:absolute;margin-left:438pt;margin-top:256.15pt;width:3pt;height:89.2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" strokecolor="#9bbb59 [3206]" strokeweight="6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2876550</wp:posOffset>
                </wp:positionH>
                <wp:positionV relativeFrom="paragraph">
                  <wp:posOffset>3929380</wp:posOffset>
                </wp:positionV>
                <wp:extent cx="28575" cy="581025"/>
                <wp:effectExtent l="190500" t="19050" r="200025" b="47625"/>
                <wp:wrapNone/>
                <wp:docPr id="26" name="Conector recto de flech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" cy="581025"/>
                        </a:xfrm>
                        <a:prstGeom prst="straightConnector1">
                          <a:avLst/>
                        </a:prstGeom>
                        <a:ln w="76200" cap="flat" cmpd="sng" algn="ctr">
                          <a:solidFill>
                            <a:schemeClr val="accent3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167C82" id="Conector recto de flecha 26" o:spid="_x0000_s1026" type="#_x0000_t32" style="position:absolute;margin-left:226.5pt;margin-top:309.4pt;width:2.25pt;height:45.75pt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" strokecolor="#9bbb59 [3206]" strokeweight="6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152400</wp:posOffset>
                </wp:positionH>
                <wp:positionV relativeFrom="paragraph">
                  <wp:posOffset>3434080</wp:posOffset>
                </wp:positionV>
                <wp:extent cx="38100" cy="828675"/>
                <wp:effectExtent l="190500" t="19050" r="171450" b="47625"/>
                <wp:wrapNone/>
                <wp:docPr id="25" name="Conector recto de flech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828675"/>
                        </a:xfrm>
                        <a:prstGeom prst="straightConnector1">
                          <a:avLst/>
                        </a:prstGeom>
                        <a:ln w="76200" cap="flat" cmpd="sng" algn="ctr">
                          <a:solidFill>
                            <a:schemeClr val="accent3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83020A" id="Conector recto de flecha 25" o:spid="_x0000_s1026" type="#_x0000_t32" style="position:absolute;margin-left:12pt;margin-top:270.4pt;width:3pt;height:65.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" strokecolor="#9bbb59 [3206]" strokeweight="6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4076700</wp:posOffset>
                </wp:positionH>
                <wp:positionV relativeFrom="paragraph">
                  <wp:posOffset>976630</wp:posOffset>
                </wp:positionV>
                <wp:extent cx="857250" cy="838200"/>
                <wp:effectExtent l="38100" t="38100" r="57150" b="57150"/>
                <wp:wrapNone/>
                <wp:docPr id="23" name="Conector recto de flech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0" cy="838200"/>
                        </a:xfrm>
                        <a:prstGeom prst="straightConnector1">
                          <a:avLst/>
                        </a:prstGeom>
                        <a:ln w="76200" cap="flat" cmpd="sng" algn="ctr">
                          <a:solidFill>
                            <a:schemeClr val="accent6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7EF500" id="Conector recto de flecha 23" o:spid="_x0000_s1026" type="#_x0000_t32" style="position:absolute;margin-left:321pt;margin-top:76.9pt;width:67.5pt;height:66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" strokecolor="#f79646 [3209]" strokeweight="6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2838450</wp:posOffset>
                </wp:positionH>
                <wp:positionV relativeFrom="paragraph">
                  <wp:posOffset>1490980</wp:posOffset>
                </wp:positionV>
                <wp:extent cx="0" cy="790575"/>
                <wp:effectExtent l="209550" t="0" r="152400" b="47625"/>
                <wp:wrapNone/>
                <wp:docPr id="22" name="Conector recto de flech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90575"/>
                        </a:xfrm>
                        <a:prstGeom prst="straightConnector1">
                          <a:avLst/>
                        </a:prstGeom>
                        <a:ln w="76200" cap="flat" cmpd="sng" algn="ctr">
                          <a:solidFill>
                            <a:schemeClr val="accent6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3912E2" id="Conector recto de flecha 22" o:spid="_x0000_s1026" type="#_x0000_t32" style="position:absolute;margin-left:223.5pt;margin-top:117.4pt;width:0;height:62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" strokecolor="#f79646 [3209]" strokeweight="6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1066800</wp:posOffset>
                </wp:positionH>
                <wp:positionV relativeFrom="paragraph">
                  <wp:posOffset>1348105</wp:posOffset>
                </wp:positionV>
                <wp:extent cx="962025" cy="609600"/>
                <wp:effectExtent l="38100" t="38100" r="28575" b="57150"/>
                <wp:wrapNone/>
                <wp:docPr id="21" name="Conector recto de flech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62025" cy="609600"/>
                        </a:xfrm>
                        <a:prstGeom prst="straightConnector1">
                          <a:avLst/>
                        </a:prstGeom>
                        <a:ln w="76200" cap="flat" cmpd="sng" algn="ctr">
                          <a:solidFill>
                            <a:schemeClr val="accent6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BF82FD" id="Conector recto de flecha 21" o:spid="_x0000_s1026" type="#_x0000_t32" style="position:absolute;margin-left:84pt;margin-top:106.15pt;width:75.75pt;height:48pt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" strokecolor="#f79646 [3209]" strokeweight="6pt">
                <v:stroke endarrow="open"/>
              </v:shape>
            </w:pict>
          </mc:Fallback>
        </mc:AlternateContent>
      </w:r>
      <w:r w:rsidR="00A40E33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2262505</wp:posOffset>
                </wp:positionV>
                <wp:extent cx="1828800" cy="1647825"/>
                <wp:effectExtent l="57150" t="19050" r="76200" b="104775"/>
                <wp:wrapNone/>
                <wp:docPr id="9" name="Rectángulo: esquinas redondeada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164782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300AE" w:rsidRDefault="00A300AE" w:rsidP="00A300AE">
                            <w:pPr>
                              <w:jc w:val="center"/>
                            </w:pPr>
                            <w:r>
                              <w:t>CONJUNTO INFINITO:</w:t>
                            </w:r>
                          </w:p>
                          <w:p w:rsidR="00A300AE" w:rsidRDefault="00A300AE" w:rsidP="00A300AE">
                            <w:pPr>
                              <w:jc w:val="center"/>
                            </w:pPr>
                            <w:r>
                              <w:t>SUS ELEMENTOS NO SE PUEDEN CONTAR O ENUMERAR DEBIDO A QUE NO TIENE FIN</w:t>
                            </w:r>
                          </w:p>
                          <w:p w:rsidR="00A300AE" w:rsidRDefault="00A300AE" w:rsidP="00A300A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ángulo: esquinas redondeadas 9" o:spid="_x0000_s1032" style="position:absolute;margin-left:0;margin-top:178.15pt;width:2in;height:129.75pt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A300AE" w:rsidRDefault="00A300AE" w:rsidP="00A300AE">
                      <w:pPr>
                        <w:jc w:val="center"/>
                      </w:pPr>
                      <w:r>
                        <w:t>CONJUNTO INFINITO:</w:t>
                      </w:r>
                    </w:p>
                    <w:p w:rsidR="00A300AE" w:rsidRDefault="00A300AE" w:rsidP="00A300AE">
                      <w:pPr>
                        <w:jc w:val="center"/>
                      </w:pPr>
                      <w:r>
                        <w:t>SUS ELEMENTOS NO SE PUEDEN CONTAR O ENUMERAR DEBIDO A QUE NO TIENE FIN</w:t>
                      </w:r>
                    </w:p>
                    <w:p w:rsidR="00A300AE" w:rsidRDefault="00A300AE" w:rsidP="00A300AE"/>
                  </w:txbxContent>
                </v:textbox>
                <w10:wrap anchorx="margin"/>
              </v:roundrect>
            </w:pict>
          </mc:Fallback>
        </mc:AlternateContent>
      </w:r>
      <w:r w:rsidR="00A40E33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4591050</wp:posOffset>
                </wp:positionH>
                <wp:positionV relativeFrom="paragraph">
                  <wp:posOffset>1824355</wp:posOffset>
                </wp:positionV>
                <wp:extent cx="1847850" cy="1409700"/>
                <wp:effectExtent l="57150" t="19050" r="76200" b="95250"/>
                <wp:wrapNone/>
                <wp:docPr id="14" name="Rectángulo: esquinas redondeada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14097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40E33" w:rsidRDefault="00A40E33" w:rsidP="00A40E33">
                            <w:pPr>
                              <w:jc w:val="center"/>
                            </w:pPr>
                            <w:r>
                              <w:t>CONJUNTO UNITARIO:</w:t>
                            </w:r>
                          </w:p>
                          <w:p w:rsidR="00A40E33" w:rsidRDefault="00A40E33" w:rsidP="00A40E33">
                            <w:pPr>
                              <w:jc w:val="center"/>
                            </w:pPr>
                            <w:r>
                              <w:t>COMPUESTO POR UN SOLO ELEMENTO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ángulo: esquinas redondeadas 14" o:spid="_x0000_s1033" style="position:absolute;margin-left:361.5pt;margin-top:143.65pt;width:145.5pt;height:111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A40E33" w:rsidRDefault="00A40E33" w:rsidP="00A40E33">
                      <w:pPr>
                        <w:jc w:val="center"/>
                      </w:pPr>
                      <w:r>
                        <w:t>CONJUNTO UNITARIO:</w:t>
                      </w:r>
                    </w:p>
                    <w:p w:rsidR="00A40E33" w:rsidRDefault="00A40E33" w:rsidP="00A40E33">
                      <w:pPr>
                        <w:jc w:val="center"/>
                      </w:pPr>
                      <w:r>
                        <w:t>COMPUESTO POR UN SOLO ELEMENTO</w:t>
                      </w:r>
                    </w:p>
                  </w:txbxContent>
                </v:textbox>
              </v:roundrect>
            </w:pict>
          </mc:Fallback>
        </mc:AlternateContent>
      </w:r>
      <w:r w:rsidR="00A300AE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-733425</wp:posOffset>
                </wp:positionH>
                <wp:positionV relativeFrom="paragraph">
                  <wp:posOffset>1823720</wp:posOffset>
                </wp:positionV>
                <wp:extent cx="1905000" cy="1571625"/>
                <wp:effectExtent l="57150" t="19050" r="76200" b="104775"/>
                <wp:wrapNone/>
                <wp:docPr id="8" name="Rectángulo: esquinas redondeada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157162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300AE" w:rsidRDefault="00A300AE" w:rsidP="00A300AE">
                            <w:pPr>
                              <w:jc w:val="center"/>
                            </w:pPr>
                            <w:r>
                              <w:t>CONJINTOS FINITOS:</w:t>
                            </w:r>
                          </w:p>
                          <w:p w:rsidR="00A300AE" w:rsidRDefault="00A300AE" w:rsidP="00A300AE">
                            <w:pPr>
                              <w:jc w:val="center"/>
                            </w:pPr>
                            <w:r>
                              <w:t>SUS ELEMENTOS PUEDEN CONTARSE O ENUNMERARSE EN SU TOTALIDAD</w:t>
                            </w:r>
                          </w:p>
                          <w:p w:rsidR="00A300AE" w:rsidRDefault="00A300AE" w:rsidP="00A300A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ángulo: esquinas redondeadas 8" o:spid="_x0000_s1034" style="position:absolute;margin-left:-57.75pt;margin-top:143.6pt;width:150pt;height:123.7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A300AE" w:rsidRDefault="00A300AE" w:rsidP="00A300AE">
                      <w:pPr>
                        <w:jc w:val="center"/>
                      </w:pPr>
                      <w:r>
                        <w:t>CONJINTOS FINITOS:</w:t>
                      </w:r>
                    </w:p>
                    <w:p w:rsidR="00A300AE" w:rsidRDefault="00A300AE" w:rsidP="00A300AE">
                      <w:pPr>
                        <w:jc w:val="center"/>
                      </w:pPr>
                      <w:r>
                        <w:t>SUS ELEMENTOS PUEDEN CONTARSE O ENUNMERARSE EN SU TOTALIDAD</w:t>
                      </w:r>
                    </w:p>
                    <w:p w:rsidR="00A300AE" w:rsidRDefault="00A300AE" w:rsidP="00A300AE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555958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166370</wp:posOffset>
                </wp:positionV>
                <wp:extent cx="2533650" cy="1323975"/>
                <wp:effectExtent l="57150" t="19050" r="76200" b="104775"/>
                <wp:wrapNone/>
                <wp:docPr id="5" name="Nub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3650" cy="1323975"/>
                        </a:xfrm>
                        <a:prstGeom prst="cloud">
                          <a:avLst/>
                        </a:prstGeom>
                        <a:ln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5958" w:rsidRDefault="00555958" w:rsidP="00555958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CONJUNTOS</w:t>
                            </w:r>
                          </w:p>
                          <w:p w:rsidR="00555958" w:rsidRPr="00555958" w:rsidRDefault="00555958" w:rsidP="00555958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</w:p>
                          <w:p w:rsidR="00555958" w:rsidRDefault="00555958" w:rsidP="0055595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Nube 5" o:spid="_x0000_s1035" style="position:absolute;margin-left:0;margin-top:13.1pt;width:199.5pt;height:104.25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506329 [1638]" strokecolor="#31849b [2408]">
                <v:fill color2="#93b64c [3014]" rotate="t" angle="180" colors="0 #769535;52429f #9bc348;1 #9cc746" focus="100%" type="gradient">
                  <o:fill v:ext="view" type="gradientUnscaled"/>
                </v:fill>
                <v:stroke joinstyle="miter"/>
                <v:shadow on="t" color="black" opacity="22937f" origin=",.5" offset="0,.63889mm"/>
                <v:formulas/>
                <v:path arrowok="t" o:connecttype="custom" o:connectlocs="275241,802261;126683,777835;406322,1069570;341339,1081246;966423,1198013;927246,1144687;1690684,1065034;1675024,1123540;2001642,703484;2192311,922185;2451424,470563;2366499,552576;2247676,166294;2252133,205032;1705405,121119;1748922,71715;1298554,144657;1319609,102056;821090,159122;897334,200435;242046,483894;228732,440406" o:connectangles="0,0,0,0,0,0,0,0,0,0,0,0,0,0,0,0,0,0,0,0,0,0" textboxrect="0,0,43200,43200"/>
                <v:textbox>
                  <w:txbxContent>
                    <w:p w:rsidR="00555958" w:rsidRDefault="00555958" w:rsidP="00555958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CONJUNTOS</w:t>
                      </w:r>
                    </w:p>
                    <w:p w:rsidR="00555958" w:rsidRPr="00555958" w:rsidRDefault="00555958" w:rsidP="00555958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</w:p>
                    <w:p w:rsidR="00555958" w:rsidRDefault="00555958" w:rsidP="00555958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proofErr w:type="spellStart"/>
      <w:r w:rsidR="004C66F7">
        <w:rPr>
          <w:sz w:val="18"/>
        </w:rPr>
        <w:t>bbhjnjnjnj</w:t>
      </w:r>
      <w:proofErr w:type="spellEnd"/>
    </w:p>
    <w:p w:rsidR="004C66F7" w:rsidRPr="004C66F7" w:rsidRDefault="004C66F7" w:rsidP="004C66F7"/>
    <w:p w:rsidR="004C66F7" w:rsidRPr="004C66F7" w:rsidRDefault="004C66F7" w:rsidP="004C66F7"/>
    <w:p w:rsidR="004C66F7" w:rsidRPr="004C66F7" w:rsidRDefault="004C66F7" w:rsidP="004C66F7"/>
    <w:p w:rsidR="004C66F7" w:rsidRPr="004C66F7" w:rsidRDefault="004C66F7" w:rsidP="004C66F7"/>
    <w:p w:rsidR="004C66F7" w:rsidRPr="004C66F7" w:rsidRDefault="004C66F7" w:rsidP="004C66F7"/>
    <w:p w:rsidR="004C66F7" w:rsidRPr="004C66F7" w:rsidRDefault="004C66F7" w:rsidP="004C66F7"/>
    <w:p w:rsidR="004C66F7" w:rsidRPr="004C66F7" w:rsidRDefault="004C66F7" w:rsidP="004C66F7"/>
    <w:p w:rsidR="004C66F7" w:rsidRPr="004C66F7" w:rsidRDefault="004C66F7" w:rsidP="004C66F7"/>
    <w:p w:rsidR="004C66F7" w:rsidRPr="004C66F7" w:rsidRDefault="004C66F7" w:rsidP="004C66F7"/>
    <w:p w:rsidR="004C66F7" w:rsidRPr="004C66F7" w:rsidRDefault="004C66F7" w:rsidP="004C66F7"/>
    <w:p w:rsidR="004C66F7" w:rsidRPr="004C66F7" w:rsidRDefault="004C66F7" w:rsidP="004C66F7"/>
    <w:p w:rsidR="004C66F7" w:rsidRPr="004C66F7" w:rsidRDefault="004C66F7" w:rsidP="004C66F7"/>
    <w:p w:rsidR="004C66F7" w:rsidRPr="004C66F7" w:rsidRDefault="004C66F7" w:rsidP="004C66F7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-657225</wp:posOffset>
                </wp:positionH>
                <wp:positionV relativeFrom="paragraph">
                  <wp:posOffset>126365</wp:posOffset>
                </wp:positionV>
                <wp:extent cx="1905000" cy="1314450"/>
                <wp:effectExtent l="95250" t="57150" r="95250" b="114300"/>
                <wp:wrapNone/>
                <wp:docPr id="11" name="Rectángulo: esquinas redondeada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1314450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300AE" w:rsidRDefault="00A300AE" w:rsidP="00A300AE">
                            <w:pPr>
                              <w:jc w:val="center"/>
                            </w:pPr>
                            <w:r>
                              <w:t>EJEMPLO:</w:t>
                            </w:r>
                          </w:p>
                          <w:p w:rsidR="00A300AE" w:rsidRDefault="00A300AE" w:rsidP="00A300AE">
                            <w:pPr>
                              <w:jc w:val="center"/>
                            </w:pPr>
                            <w:r>
                              <w:t xml:space="preserve">LOS MESES DEL </w:t>
                            </w:r>
                            <w:r w:rsidR="004C66F7">
                              <w:t>AÑO, LOS</w:t>
                            </w:r>
                            <w:r>
                              <w:t xml:space="preserve"> DIAS DE LA SEMANA O LOS CONTINENTES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ángulo: esquinas redondeadas 11" o:spid="_x0000_s1036" style="position:absolute;margin-left:-51.75pt;margin-top:9.95pt;width:150pt;height:103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" fillcolor="#215a69 [1640]" stroked="f">
                <v:fill color2="#3da5c1 [3016]" rotate="t" angle="180" colors="0 #2787a0;52429f #36b1d2;1 #34b3d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A300AE" w:rsidRDefault="00A300AE" w:rsidP="00A300AE">
                      <w:pPr>
                        <w:jc w:val="center"/>
                      </w:pPr>
                      <w:r>
                        <w:t>EJEMPLO:</w:t>
                      </w:r>
                    </w:p>
                    <w:p w:rsidR="00A300AE" w:rsidRDefault="00A300AE" w:rsidP="00A300AE">
                      <w:pPr>
                        <w:jc w:val="center"/>
                      </w:pPr>
                      <w:r>
                        <w:t xml:space="preserve">LOS MESES DEL </w:t>
                      </w:r>
                      <w:r w:rsidR="004C66F7">
                        <w:t>AÑO, LOS</w:t>
                      </w:r>
                      <w:r>
                        <w:t xml:space="preserve"> DIAS DE LA SEMANA O LOS CONTINENTES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page">
                  <wp:posOffset>5324475</wp:posOffset>
                </wp:positionH>
                <wp:positionV relativeFrom="paragraph">
                  <wp:posOffset>116840</wp:posOffset>
                </wp:positionV>
                <wp:extent cx="2162175" cy="1181100"/>
                <wp:effectExtent l="76200" t="57150" r="85725" b="95250"/>
                <wp:wrapNone/>
                <wp:docPr id="15" name="Rectángulo: esquinas redondeada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2175" cy="1181100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40E33" w:rsidRDefault="00A40E33" w:rsidP="00A40E33">
                            <w:pPr>
                              <w:jc w:val="center"/>
                            </w:pPr>
                            <w:r>
                              <w:t>EJEMPLO:</w:t>
                            </w:r>
                          </w:p>
                          <w:p w:rsidR="00A40E33" w:rsidRDefault="00A40E33" w:rsidP="00A40E33">
                            <w:pPr>
                              <w:jc w:val="center"/>
                            </w:pPr>
                            <w:r>
                              <w:t>LA LUNA EN UN CONJUNTO DE SATELITES NATURALES DE LA TIERRA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ángulo: esquinas redondeadas 15" o:spid="_x0000_s1037" style="position:absolute;margin-left:419.25pt;margin-top:9.2pt;width:170.25pt;height:93pt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" fillcolor="#215a69 [1640]" stroked="f">
                <v:fill color2="#3da5c1 [3016]" rotate="t" angle="180" colors="0 #2787a0;52429f #36b1d2;1 #34b3d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A40E33" w:rsidRDefault="00A40E33" w:rsidP="00A40E33">
                      <w:pPr>
                        <w:jc w:val="center"/>
                      </w:pPr>
                      <w:r>
                        <w:t>EJEMPLO:</w:t>
                      </w:r>
                    </w:p>
                    <w:p w:rsidR="00A40E33" w:rsidRDefault="00A40E33" w:rsidP="00A40E33">
                      <w:pPr>
                        <w:jc w:val="center"/>
                      </w:pPr>
                      <w:r>
                        <w:t>LA LUNA EN UN CONJUNTO DE SATELITES NATURALES DE LA TIERRA</w:t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</w:p>
    <w:p w:rsidR="004C66F7" w:rsidRDefault="004C66F7" w:rsidP="004C66F7">
      <w:pPr>
        <w:ind w:firstLine="7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posOffset>1924050</wp:posOffset>
                </wp:positionH>
                <wp:positionV relativeFrom="paragraph">
                  <wp:posOffset>69850</wp:posOffset>
                </wp:positionV>
                <wp:extent cx="1847850" cy="838200"/>
                <wp:effectExtent l="95250" t="57150" r="95250" b="114300"/>
                <wp:wrapNone/>
                <wp:docPr id="10" name="Rectángulo: esquinas redondeada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838200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300AE" w:rsidRDefault="00A300AE" w:rsidP="00A300AE">
                            <w:pPr>
                              <w:jc w:val="center"/>
                            </w:pPr>
                            <w:r>
                              <w:t>EJEMPLO</w:t>
                            </w:r>
                            <w:r w:rsidR="00A40E33">
                              <w:t>:</w:t>
                            </w:r>
                          </w:p>
                          <w:p w:rsidR="00A40E33" w:rsidRDefault="00A40E33" w:rsidP="00A300AE">
                            <w:pPr>
                              <w:jc w:val="center"/>
                            </w:pPr>
                            <w:r>
                              <w:t>LOS NUMEROS</w:t>
                            </w:r>
                          </w:p>
                          <w:p w:rsidR="00A40E33" w:rsidRDefault="00A40E33" w:rsidP="00A300A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ectángulo: esquinas redondeadas 10" o:spid="_x0000_s1038" style="position:absolute;left:0;text-align:left;margin-left:151.5pt;margin-top:5.5pt;width:145.5pt;height:66pt;z-index:2516654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" fillcolor="#215a69 [1640]" stroked="f">
                <v:fill color2="#3da5c1 [3016]" rotate="t" angle="180" colors="0 #2787a0;52429f #36b1d2;1 #34b3d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A300AE" w:rsidRDefault="00A300AE" w:rsidP="00A300AE">
                      <w:pPr>
                        <w:jc w:val="center"/>
                      </w:pPr>
                      <w:r>
                        <w:t>EJEMPLO</w:t>
                      </w:r>
                      <w:r w:rsidR="00A40E33">
                        <w:t>:</w:t>
                      </w:r>
                    </w:p>
                    <w:p w:rsidR="00A40E33" w:rsidRDefault="00A40E33" w:rsidP="00A300AE">
                      <w:pPr>
                        <w:jc w:val="center"/>
                      </w:pPr>
                      <w:r>
                        <w:t>LOS NUMEROS</w:t>
                      </w:r>
                    </w:p>
                    <w:p w:rsidR="00A40E33" w:rsidRDefault="00A40E33" w:rsidP="00A300AE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4C66F7" w:rsidRDefault="004F11DA" w:rsidP="00410017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866775</wp:posOffset>
                </wp:positionH>
                <wp:positionV relativeFrom="paragraph">
                  <wp:posOffset>1143000</wp:posOffset>
                </wp:positionV>
                <wp:extent cx="266700" cy="1600200"/>
                <wp:effectExtent l="57150" t="38100" r="38100" b="95250"/>
                <wp:wrapNone/>
                <wp:docPr id="41" name="Conector: curvad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6700" cy="160020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364338F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curvado 41" o:spid="_x0000_s1026" type="#_x0000_t38" style="position:absolute;margin-left:68.25pt;margin-top:90pt;width:21pt;height:126pt;flip:x 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" adj="10800" strokecolor="black [3200]" strokeweight="3pt">
                <v:stroke endarrow="block"/>
                <v:shadow on="t" color="black" opacity="22937f" origin=",.5" offset="0,.63889mm"/>
              </v:shape>
            </w:pict>
          </mc:Fallback>
        </mc:AlternateContent>
      </w:r>
      <w:r w:rsidR="00410017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margin">
                  <wp:posOffset>3988435</wp:posOffset>
                </wp:positionH>
                <wp:positionV relativeFrom="paragraph">
                  <wp:posOffset>390525</wp:posOffset>
                </wp:positionV>
                <wp:extent cx="2000250" cy="1295400"/>
                <wp:effectExtent l="57150" t="38100" r="76200" b="95250"/>
                <wp:wrapNone/>
                <wp:docPr id="33" name="Rectángulo: esquinas redondeada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0" cy="12954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11DA" w:rsidRDefault="001D5958" w:rsidP="004F11DA">
                            <w:pPr>
                              <w:jc w:val="center"/>
                            </w:pPr>
                            <w:r>
                              <w:t>LA LINEA</w:t>
                            </w:r>
                            <w:r w:rsidR="004F11DA">
                              <w:t xml:space="preserve"> DEBAJO DE C DE LADO SIGNIFICA QUE A TAMBIEN PUEDE SER IGUAL A B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ángulo: esquinas redondeadas 33" o:spid="_x0000_s1039" style="position:absolute;margin-left:314.05pt;margin-top:30.75pt;width:157.5pt;height:102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4F11DA" w:rsidRDefault="001D5958" w:rsidP="004F11DA">
                      <w:pPr>
                        <w:jc w:val="center"/>
                      </w:pPr>
                      <w:r>
                        <w:t>LA LINEA</w:t>
                      </w:r>
                      <w:r w:rsidR="004F11DA">
                        <w:t xml:space="preserve"> DEBAJO DE C DE LADO SIGNIFICA QUE A TAMBIEN PUEDE SER IGUAL A B 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410017">
        <w:rPr>
          <w:noProof/>
        </w:rPr>
        <w:drawing>
          <wp:inline distT="0" distB="0" distL="0" distR="0" wp14:anchorId="6B9B7BF8" wp14:editId="46EFBB79">
            <wp:extent cx="2609850" cy="1276350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127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185606">
        <w:t xml:space="preserve">                                                           </w:t>
      </w:r>
      <w:r w:rsidR="00185606">
        <w:rPr>
          <w:noProof/>
        </w:rPr>
        <w:t xml:space="preserve">                       </w:t>
      </w:r>
    </w:p>
    <w:p w:rsidR="004C66F7" w:rsidRDefault="004F11DA" w:rsidP="004C66F7">
      <w:pPr>
        <w:ind w:firstLine="7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4857750</wp:posOffset>
                </wp:positionH>
                <wp:positionV relativeFrom="paragraph">
                  <wp:posOffset>247650</wp:posOffset>
                </wp:positionV>
                <wp:extent cx="28575" cy="409575"/>
                <wp:effectExtent l="76200" t="38100" r="85725" b="85725"/>
                <wp:wrapNone/>
                <wp:docPr id="43" name="Conector recto de flecha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575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25A9EA" id="Conector recto de flecha 43" o:spid="_x0000_s1026" type="#_x0000_t32" style="position:absolute;margin-left:382.5pt;margin-top:19.5pt;width:2.25pt;height:32.25pt;flip:x 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</w:p>
    <w:p w:rsidR="004C66F7" w:rsidRDefault="004C66F7" w:rsidP="004C66F7">
      <w:pPr>
        <w:ind w:firstLine="708"/>
      </w:pPr>
    </w:p>
    <w:p w:rsidR="004C66F7" w:rsidRDefault="004F11DA" w:rsidP="004C66F7">
      <w:pPr>
        <w:ind w:firstLine="7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3762375</wp:posOffset>
                </wp:positionH>
                <wp:positionV relativeFrom="paragraph">
                  <wp:posOffset>10795</wp:posOffset>
                </wp:positionV>
                <wp:extent cx="2266950" cy="1685925"/>
                <wp:effectExtent l="76200" t="57150" r="76200" b="104775"/>
                <wp:wrapNone/>
                <wp:docPr id="32" name="Rectángulo: esquinas redondeada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6950" cy="1685925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85606" w:rsidRDefault="00185606" w:rsidP="00185606">
                            <w:pPr>
                              <w:jc w:val="center"/>
                            </w:pPr>
                            <w:r>
                              <w:t>EJEMPLO:</w:t>
                            </w:r>
                          </w:p>
                          <w:p w:rsidR="00C203AE" w:rsidRDefault="00185606" w:rsidP="00C203AE">
                            <w:pPr>
                              <w:jc w:val="center"/>
                            </w:pPr>
                            <w:r>
                              <w:t xml:space="preserve">SI A </w:t>
                            </w:r>
                            <w:proofErr w:type="gramStart"/>
                            <w:r w:rsidR="00410017">
                              <w:t>={</w:t>
                            </w:r>
                            <w:proofErr w:type="gramEnd"/>
                            <w:r w:rsidR="00410017">
                              <w:t xml:space="preserve">1,3,5} Y B={1,2,3,4,5} ENTONCES A ES UN CONCONJUNTO DE B Y ESCRIBIMOS </w:t>
                            </w:r>
                            <w:r w:rsidR="00C203AE">
                              <w:rPr>
                                <w:noProof/>
                              </w:rPr>
                              <w:drawing>
                                <wp:inline distT="0" distB="0" distL="0" distR="0" wp14:anchorId="3FB07275" wp14:editId="6F23B869">
                                  <wp:extent cx="457200" cy="323850"/>
                                  <wp:effectExtent l="0" t="0" r="0" b="0"/>
                                  <wp:docPr id="72" name="Imagen 72" descr="https://www.varsitytutors.com/assets/vt-hotmath-legacy/hotmath_help/topics/subsets/subsets-image135.gif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 descr="https://www.varsitytutors.com/assets/vt-hotmath-legacy/hotmath_help/topics/subsets/subsets-image135.gif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83467" cy="34245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ángulo: esquinas redondeadas 32" o:spid="_x0000_s1040" style="position:absolute;left:0;text-align:left;margin-left:296.25pt;margin-top:.85pt;width:178.5pt;height:132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" fillcolor="#f79646 [3209]" strokecolor="white [3201]" strokeweight="3pt">
                <v:shadow on="t" color="black" opacity="24903f" origin=",.5" offset="0,.55556mm"/>
                <v:textbox>
                  <w:txbxContent>
                    <w:p w:rsidR="00185606" w:rsidRDefault="00185606" w:rsidP="00185606">
                      <w:pPr>
                        <w:jc w:val="center"/>
                      </w:pPr>
                      <w:r>
                        <w:t>EJEMPLO:</w:t>
                      </w:r>
                    </w:p>
                    <w:p w:rsidR="00C203AE" w:rsidRDefault="00185606" w:rsidP="00C203AE">
                      <w:pPr>
                        <w:jc w:val="center"/>
                      </w:pPr>
                      <w:r>
                        <w:t xml:space="preserve">SI A </w:t>
                      </w:r>
                      <w:proofErr w:type="gramStart"/>
                      <w:r w:rsidR="00410017">
                        <w:t>={</w:t>
                      </w:r>
                      <w:proofErr w:type="gramEnd"/>
                      <w:r w:rsidR="00410017">
                        <w:t xml:space="preserve">1,3,5} Y B={1,2,3,4,5} ENTONCES A ES UN CONCONJUNTO DE B Y ESCRIBIMOS </w:t>
                      </w:r>
                      <w:r w:rsidR="00C203AE">
                        <w:rPr>
                          <w:noProof/>
                        </w:rPr>
                        <w:drawing>
                          <wp:inline distT="0" distB="0" distL="0" distR="0" wp14:anchorId="3FB07275" wp14:editId="6F23B869">
                            <wp:extent cx="457200" cy="323850"/>
                            <wp:effectExtent l="0" t="0" r="0" b="0"/>
                            <wp:docPr id="72" name="Imagen 72" descr="https://www.varsitytutors.com/assets/vt-hotmath-legacy/hotmath_help/topics/subsets/subsets-image135.gif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 descr="https://www.varsitytutors.com/assets/vt-hotmath-legacy/hotmath_help/topics/subsets/subsets-image135.gif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83467" cy="34245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oundrect>
            </w:pict>
          </mc:Fallback>
        </mc:AlternateContent>
      </w:r>
    </w:p>
    <w:p w:rsidR="004C66F7" w:rsidRDefault="004C66F7" w:rsidP="004C66F7">
      <w:pPr>
        <w:ind w:firstLine="708"/>
      </w:pPr>
    </w:p>
    <w:p w:rsidR="004C66F7" w:rsidRDefault="004F11DA" w:rsidP="004C66F7">
      <w:pPr>
        <w:ind w:firstLine="7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3609975</wp:posOffset>
                </wp:positionH>
                <wp:positionV relativeFrom="paragraph">
                  <wp:posOffset>154940</wp:posOffset>
                </wp:positionV>
                <wp:extent cx="76200" cy="1543050"/>
                <wp:effectExtent l="228600" t="38100" r="57150" b="95250"/>
                <wp:wrapNone/>
                <wp:docPr id="42" name="Conector: curvad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0" cy="1543050"/>
                        </a:xfrm>
                        <a:prstGeom prst="curvedConnector3">
                          <a:avLst>
                            <a:gd name="adj1" fmla="val -2375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05B06B" id="Conector: curvado 42" o:spid="_x0000_s1026" type="#_x0000_t38" style="position:absolute;margin-left:284.25pt;margin-top:12.2pt;width:6pt;height:121.5pt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" adj="-51300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410017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margin">
                  <wp:posOffset>390525</wp:posOffset>
                </wp:positionH>
                <wp:positionV relativeFrom="paragraph">
                  <wp:posOffset>12065</wp:posOffset>
                </wp:positionV>
                <wp:extent cx="1914525" cy="1200150"/>
                <wp:effectExtent l="76200" t="57150" r="85725" b="95250"/>
                <wp:wrapNone/>
                <wp:docPr id="2" name="Rectángulo: esquinas redondeada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1200150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B7711" w:rsidRDefault="00DB7711" w:rsidP="00DB7711">
                            <w:pPr>
                              <w:jc w:val="center"/>
                            </w:pPr>
                            <w:r>
                              <w:t>UN CONJUNTO B ES SUBCONJUNTO DE UN CONJUNTO A SU B ESTA CONTENIDO DENTRO DE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ángulo: esquinas redondeadas 2" o:spid="_x0000_s1041" style="position:absolute;left:0;text-align:left;margin-left:30.75pt;margin-top:.95pt;width:150.75pt;height:94.5pt;z-index:2516838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" fillcolor="#f79646 [3209]" strokecolor="white [3201]" strokeweight="3pt">
                <v:shadow on="t" color="black" opacity="24903f" origin=",.5" offset="0,.55556mm"/>
                <v:textbox>
                  <w:txbxContent>
                    <w:p w:rsidR="00DB7711" w:rsidRDefault="00DB7711" w:rsidP="00DB7711">
                      <w:pPr>
                        <w:jc w:val="center"/>
                      </w:pPr>
                      <w:r>
                        <w:t>UN CONJUNTO B ES SUBCONJUNTO DE UN CONJUNTO A SU B ESTA CONTENIDO DENTRO DE A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4C66F7" w:rsidRDefault="004C66F7" w:rsidP="004C66F7">
      <w:pPr>
        <w:ind w:firstLine="708"/>
      </w:pPr>
    </w:p>
    <w:p w:rsidR="004C66F7" w:rsidRDefault="004F11DA" w:rsidP="004C66F7">
      <w:pPr>
        <w:ind w:firstLine="7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2314575</wp:posOffset>
                </wp:positionH>
                <wp:positionV relativeFrom="paragraph">
                  <wp:posOffset>137795</wp:posOffset>
                </wp:positionV>
                <wp:extent cx="409575" cy="895350"/>
                <wp:effectExtent l="57150" t="38100" r="47625" b="95250"/>
                <wp:wrapNone/>
                <wp:docPr id="40" name="Conector: curvad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9575" cy="895350"/>
                        </a:xfrm>
                        <a:prstGeom prst="curvedConnector3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4AE35C" id="Conector: curvado 40" o:spid="_x0000_s1026" type="#_x0000_t38" style="position:absolute;margin-left:182.25pt;margin-top:10.85pt;width:32.25pt;height:70.5pt;flip:x 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" adj="10800" strokecolor="black [3200]" strokeweight="3pt">
                <v:stroke endarrow="block"/>
                <v:shadow on="t" color="black" opacity="24903f" origin=",.5" offset="0,.55556mm"/>
              </v:shape>
            </w:pict>
          </mc:Fallback>
        </mc:AlternateContent>
      </w:r>
    </w:p>
    <w:p w:rsidR="004C66F7" w:rsidRDefault="004F11DA" w:rsidP="004C66F7">
      <w:pPr>
        <w:ind w:firstLine="7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5305425</wp:posOffset>
                </wp:positionH>
                <wp:positionV relativeFrom="paragraph">
                  <wp:posOffset>100330</wp:posOffset>
                </wp:positionV>
                <wp:extent cx="104775" cy="600075"/>
                <wp:effectExtent l="38100" t="19050" r="85725" b="85725"/>
                <wp:wrapNone/>
                <wp:docPr id="44" name="Conector recto de flecha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75" cy="600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ADD3DA" id="Conector recto de flecha 44" o:spid="_x0000_s1026" type="#_x0000_t32" style="position:absolute;margin-left:417.75pt;margin-top:7.9pt;width:8.25pt;height:47.2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</w:p>
    <w:p w:rsidR="004C66F7" w:rsidRDefault="004C66F7" w:rsidP="004C66F7">
      <w:pPr>
        <w:ind w:firstLine="708"/>
      </w:pPr>
    </w:p>
    <w:p w:rsidR="004C66F7" w:rsidRDefault="004F11DA" w:rsidP="004C66F7">
      <w:pPr>
        <w:ind w:firstLine="7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margin">
                  <wp:posOffset>1476376</wp:posOffset>
                </wp:positionH>
                <wp:positionV relativeFrom="paragraph">
                  <wp:posOffset>6350</wp:posOffset>
                </wp:positionV>
                <wp:extent cx="2533650" cy="1562100"/>
                <wp:effectExtent l="19050" t="0" r="38100" b="38100"/>
                <wp:wrapNone/>
                <wp:docPr id="1" name="Nub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3650" cy="1562100"/>
                        </a:xfrm>
                        <a:prstGeom prst="cloud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B7711" w:rsidRPr="00DB7711" w:rsidRDefault="00DB7711" w:rsidP="004C66F7">
                            <w:pPr>
                              <w:rPr>
                                <w:rFonts w:ascii="Arial Black" w:hAnsi="Arial Blac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24"/>
                                <w:szCs w:val="24"/>
                              </w:rPr>
                              <w:t>SUBCONJUNTO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Nube 1" o:spid="_x0000_s1042" style="position:absolute;left:0;text-align:left;margin-left:116.25pt;margin-top:.5pt;width:199.5pt;height:123pt;z-index:25168281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d99594 [1941]" strokecolor="#243f60 [1604]" strokeweight="2pt">
                <v:stroke joinstyle="miter"/>
                <v:formulas/>
                <v:path arrowok="t" o:connecttype="custom" o:connectlocs="275241,946553;126683,917734;406322,1261938;341339,1275715;966423,1413484;927246,1350566;1690684,1256587;1675024,1325615;2001642,830010;2192311,1088046;2451424,555196;2366499,651960;2247676,196203;2252133,241909;1705405,142903;1748922,84614;1298554,170674;1319609,120412;821090,187741;897334,236485;242046,570926;228732,519615" o:connectangles="0,0,0,0,0,0,0,0,0,0,0,0,0,0,0,0,0,0,0,0,0,0" textboxrect="0,0,43200,43200"/>
                <v:textbox>
                  <w:txbxContent>
                    <w:p w:rsidR="00DB7711" w:rsidRPr="00DB7711" w:rsidRDefault="00DB7711" w:rsidP="004C66F7">
                      <w:pPr>
                        <w:rPr>
                          <w:rFonts w:ascii="Arial Black" w:hAnsi="Arial Black"/>
                          <w:sz w:val="24"/>
                          <w:szCs w:val="24"/>
                        </w:rPr>
                      </w:pPr>
                      <w:r>
                        <w:rPr>
                          <w:rFonts w:ascii="Arial Black" w:hAnsi="Arial Black"/>
                          <w:sz w:val="24"/>
                          <w:szCs w:val="24"/>
                        </w:rPr>
                        <w:t>SUBCONJUNTO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color w:val="000000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4333875</wp:posOffset>
                </wp:positionH>
                <wp:positionV relativeFrom="paragraph">
                  <wp:posOffset>43815</wp:posOffset>
                </wp:positionV>
                <wp:extent cx="1714500" cy="1514475"/>
                <wp:effectExtent l="0" t="0" r="19050" b="28575"/>
                <wp:wrapNone/>
                <wp:docPr id="38" name="Rectángulo: esquinas redondeadas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15144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F11DA" w:rsidRDefault="004F11DA" w:rsidP="004F11DA">
                            <w:pPr>
                              <w:jc w:val="center"/>
                            </w:pPr>
                          </w:p>
                          <w:p w:rsidR="004F11DA" w:rsidRDefault="004F11DA" w:rsidP="004F11DA">
                            <w:pPr>
                              <w:jc w:val="center"/>
                            </w:pPr>
                            <w:r>
                              <w:t>REPRESENTA QUE UN CONJUNTO NO ES UN SUBCONJUNTO DE OTRO CONJUNTO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ángulo: esquinas redondeadas 38" o:spid="_x0000_s1043" style="position:absolute;left:0;text-align:left;margin-left:341.25pt;margin-top:3.45pt;width:135pt;height:119.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" fillcolor="#4f81bd [3204]" strokecolor="#243f60 [1604]" strokeweight="2pt">
                <v:textbox>
                  <w:txbxContent>
                    <w:p w:rsidR="004F11DA" w:rsidRDefault="004F11DA" w:rsidP="004F11DA">
                      <w:pPr>
                        <w:jc w:val="center"/>
                      </w:pPr>
                    </w:p>
                    <w:p w:rsidR="004F11DA" w:rsidRDefault="004F11DA" w:rsidP="004F11DA">
                      <w:pPr>
                        <w:jc w:val="center"/>
                      </w:pPr>
                      <w:r>
                        <w:t>REPRESENTA QUE UN CONJUNTO NO ES UN SUBCONJUNTO DE OTRO CONJUNTO</w:t>
                      </w:r>
                    </w:p>
                  </w:txbxContent>
                </v:textbox>
              </v:roundrect>
            </w:pict>
          </mc:Fallback>
        </mc:AlternateContent>
      </w:r>
    </w:p>
    <w:p w:rsidR="004C66F7" w:rsidRDefault="004C66F7" w:rsidP="004C66F7">
      <w:pPr>
        <w:ind w:firstLine="708"/>
      </w:pPr>
    </w:p>
    <w:p w:rsidR="004C66F7" w:rsidRDefault="004C66F7" w:rsidP="004C66F7">
      <w:pPr>
        <w:ind w:firstLine="708"/>
      </w:pPr>
    </w:p>
    <w:p w:rsidR="004C66F7" w:rsidRDefault="004C66F7" w:rsidP="004C66F7">
      <w:pPr>
        <w:ind w:firstLine="708"/>
      </w:pPr>
    </w:p>
    <w:p w:rsidR="004F11DA" w:rsidRDefault="004F11DA" w:rsidP="004F11DA">
      <w:pPr>
        <w:pStyle w:val="NormalWeb"/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2095500</wp:posOffset>
                </wp:positionH>
                <wp:positionV relativeFrom="paragraph">
                  <wp:posOffset>295274</wp:posOffset>
                </wp:positionV>
                <wp:extent cx="57150" cy="923925"/>
                <wp:effectExtent l="57150" t="38100" r="152400" b="85725"/>
                <wp:wrapNone/>
                <wp:docPr id="45" name="Conector: curvad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" cy="923925"/>
                        </a:xfrm>
                        <a:prstGeom prst="curvedConnector3">
                          <a:avLst>
                            <a:gd name="adj1" fmla="val -13333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132E1D" id="Conector: curvado 45" o:spid="_x0000_s1026" type="#_x0000_t38" style="position:absolute;margin-left:165pt;margin-top:23.25pt;width:4.5pt;height:72.75pt;flip:x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" adj="-28800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</w:p>
    <w:p w:rsidR="004C66F7" w:rsidRPr="004F11DA" w:rsidRDefault="004F11DA" w:rsidP="004F11D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 </w:t>
      </w:r>
      <w:r w:rsidR="00185606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margin">
                  <wp:posOffset>-333375</wp:posOffset>
                </wp:positionH>
                <wp:positionV relativeFrom="paragraph">
                  <wp:posOffset>381635</wp:posOffset>
                </wp:positionV>
                <wp:extent cx="2390775" cy="990600"/>
                <wp:effectExtent l="76200" t="57150" r="85725" b="95250"/>
                <wp:wrapNone/>
                <wp:docPr id="3" name="Rectángulo: esquinas redondeada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0775" cy="990600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85606" w:rsidRDefault="00185606" w:rsidP="00185606">
                            <w:pPr>
                              <w:jc w:val="center"/>
                            </w:pPr>
                            <w:r>
                              <w:t>CONJUNTO DE INTERSECCION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ángulo: esquinas redondeadas 3" o:spid="_x0000_s1044" style="position:absolute;margin-left:-26.25pt;margin-top:30.05pt;width:188.25pt;height:78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" fillcolor="#f79646 [3209]" strokecolor="white [3201]" strokeweight="3pt">
                <v:shadow on="t" color="black" opacity="24903f" origin=",.5" offset="0,.55556mm"/>
                <v:textbox>
                  <w:txbxContent>
                    <w:p w:rsidR="00185606" w:rsidRDefault="00185606" w:rsidP="00185606">
                      <w:pPr>
                        <w:jc w:val="center"/>
                      </w:pPr>
                      <w:r>
                        <w:t>CONJUNTO DE INTERSECCION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t xml:space="preserve">                                                                                                                             </w:t>
      </w:r>
    </w:p>
    <w:p w:rsidR="004C66F7" w:rsidRDefault="004C66F7" w:rsidP="004C66F7">
      <w:pPr>
        <w:ind w:firstLine="708"/>
      </w:pPr>
    </w:p>
    <w:p w:rsidR="004C66F7" w:rsidRDefault="004C66F7" w:rsidP="004C66F7">
      <w:pPr>
        <w:ind w:firstLine="708"/>
      </w:pPr>
    </w:p>
    <w:p w:rsidR="004C66F7" w:rsidRDefault="004C66F7" w:rsidP="004C66F7">
      <w:pPr>
        <w:ind w:firstLine="708"/>
      </w:pPr>
    </w:p>
    <w:p w:rsidR="004C66F7" w:rsidRDefault="00787201" w:rsidP="004C66F7">
      <w:pPr>
        <w:ind w:firstLine="7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533400</wp:posOffset>
                </wp:positionH>
                <wp:positionV relativeFrom="paragraph">
                  <wp:posOffset>77470</wp:posOffset>
                </wp:positionV>
                <wp:extent cx="19050" cy="466725"/>
                <wp:effectExtent l="76200" t="19050" r="76200" b="85725"/>
                <wp:wrapNone/>
                <wp:docPr id="46" name="Conector recto de flecha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466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DF3D21" id="Conector recto de flecha 46" o:spid="_x0000_s1026" type="#_x0000_t32" style="position:absolute;margin-left:42pt;margin-top:6.1pt;width:1.5pt;height:36.7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</w:p>
    <w:p w:rsidR="004C66F7" w:rsidRDefault="00787201" w:rsidP="004C66F7">
      <w:pPr>
        <w:ind w:firstLine="7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2324100</wp:posOffset>
                </wp:positionH>
                <wp:positionV relativeFrom="paragraph">
                  <wp:posOffset>659765</wp:posOffset>
                </wp:positionV>
                <wp:extent cx="581025" cy="9525"/>
                <wp:effectExtent l="38100" t="76200" r="28575" b="123825"/>
                <wp:wrapNone/>
                <wp:docPr id="47" name="Conector recto de flecha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10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E1F9AE" id="Conector recto de flecha 47" o:spid="_x0000_s1026" type="#_x0000_t32" style="position:absolute;margin-left:183pt;margin-top:51.95pt;width:45.75pt;height:.75pt;flip: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185606">
        <w:rPr>
          <w:noProof/>
        </w:rPr>
        <w:t xml:space="preserve">                                                                             </w:t>
      </w:r>
      <w:r w:rsidR="00185606">
        <w:rPr>
          <w:noProof/>
        </w:rPr>
        <w:drawing>
          <wp:inline distT="0" distB="0" distL="0" distR="0" wp14:anchorId="5071994D" wp14:editId="3112F3B8">
            <wp:extent cx="2667000" cy="1104900"/>
            <wp:effectExtent l="0" t="0" r="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85606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-276225</wp:posOffset>
                </wp:positionH>
                <wp:positionV relativeFrom="paragraph">
                  <wp:posOffset>252095</wp:posOffset>
                </wp:positionV>
                <wp:extent cx="2571750" cy="1371600"/>
                <wp:effectExtent l="57150" t="38100" r="76200" b="95250"/>
                <wp:wrapNone/>
                <wp:docPr id="30" name="Rectángulo: esquinas redondeada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0" cy="13716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5606" w:rsidRDefault="00185606" w:rsidP="00185606">
                            <w:pPr>
                              <w:jc w:val="center"/>
                            </w:pPr>
                            <w:r>
                              <w:t xml:space="preserve">VARIOS CONJUNTOS SON </w:t>
                            </w:r>
                            <w:proofErr w:type="gramStart"/>
                            <w:r>
                              <w:t>DISTINTOS</w:t>
                            </w:r>
                            <w:proofErr w:type="gramEnd"/>
                            <w:r>
                              <w:t xml:space="preserve"> PERO COMPARTENALGUNOS ELEMENTOS COMUNES.ENTONCES SE DEFINE UNA ZONA DE INTERSECCION ENTRE AMBOS CON SUS ELEMENTOS COMUNES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ángulo: esquinas redondeadas 30" o:spid="_x0000_s1045" style="position:absolute;left:0;text-align:left;margin-left:-21.75pt;margin-top:19.85pt;width:202.5pt;height:108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185606" w:rsidRDefault="00185606" w:rsidP="00185606">
                      <w:pPr>
                        <w:jc w:val="center"/>
                      </w:pPr>
                      <w:r>
                        <w:t xml:space="preserve">VARIOS CONJUNTOS SON </w:t>
                      </w:r>
                      <w:proofErr w:type="gramStart"/>
                      <w:r>
                        <w:t>DISTINTOS</w:t>
                      </w:r>
                      <w:proofErr w:type="gramEnd"/>
                      <w:r>
                        <w:t xml:space="preserve"> PERO COMPARTENALGUNOS ELEMENTOS COMUNES.ENTONCES SE DEFINE UNA ZONA DE INTERSECCION ENTRE AMBOS CON SUS ELEMENTOS COMUNES</w:t>
                      </w:r>
                    </w:p>
                  </w:txbxContent>
                </v:textbox>
              </v:roundrect>
            </w:pict>
          </mc:Fallback>
        </mc:AlternateContent>
      </w:r>
    </w:p>
    <w:p w:rsidR="004C66F7" w:rsidRDefault="007D022C" w:rsidP="004C66F7">
      <w:pPr>
        <w:ind w:firstLine="708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3552825</wp:posOffset>
                </wp:positionH>
                <wp:positionV relativeFrom="paragraph">
                  <wp:posOffset>981074</wp:posOffset>
                </wp:positionV>
                <wp:extent cx="266700" cy="952500"/>
                <wp:effectExtent l="133350" t="38100" r="57150" b="95250"/>
                <wp:wrapNone/>
                <wp:docPr id="37" name="Conector: curvad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6700" cy="952500"/>
                        </a:xfrm>
                        <a:prstGeom prst="curvedConnector3">
                          <a:avLst>
                            <a:gd name="adj1" fmla="val 12894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DE2694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curvado 37" o:spid="_x0000_s1026" type="#_x0000_t38" style="position:absolute;margin-left:279.75pt;margin-top:77.25pt;width:21pt;height:75pt;flip:x 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" adj="27853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1133475</wp:posOffset>
                </wp:positionH>
                <wp:positionV relativeFrom="paragraph">
                  <wp:posOffset>1152525</wp:posOffset>
                </wp:positionV>
                <wp:extent cx="45719" cy="1047750"/>
                <wp:effectExtent l="57150" t="38100" r="69215" b="95250"/>
                <wp:wrapNone/>
                <wp:docPr id="36" name="Conector: curvad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104775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1287FD" id="Conector: curvado 36" o:spid="_x0000_s1026" type="#_x0000_t38" style="position:absolute;margin-left:89.25pt;margin-top:90.75pt;width:3.6pt;height:82.5pt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" adj="10800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238125</wp:posOffset>
                </wp:positionH>
                <wp:positionV relativeFrom="paragraph">
                  <wp:posOffset>-523876</wp:posOffset>
                </wp:positionV>
                <wp:extent cx="2362200" cy="1628775"/>
                <wp:effectExtent l="76200" t="57150" r="76200" b="104775"/>
                <wp:wrapNone/>
                <wp:docPr id="50" name="Rectángulo: esquinas redondeadas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0" cy="1628775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87201" w:rsidRDefault="00787201" w:rsidP="00787201">
                            <w:pPr>
                              <w:jc w:val="center"/>
                            </w:pPr>
                            <w:r>
                              <w:t>UN CONJUNTO DE A Y DE UN CONJUNTO B ES EL CONJUNTO CONSTITUIDO POR LA TOTALIDAD DE LOS PARES ORDENADO QUE TIENEN UN PRIMER COMPONENTE A Y UN SEGUNDOCOMPONENTE EN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ángulo: esquinas redondeadas 50" o:spid="_x0000_s1046" style="position:absolute;left:0;text-align:left;margin-left:18.75pt;margin-top:-41.25pt;width:186pt;height:128.2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" fillcolor="#9bbb59 [3206]" strokecolor="white [3201]" strokeweight="3pt">
                <v:shadow on="t" color="black" opacity="24903f" origin=",.5" offset="0,.55556mm"/>
                <v:textbox>
                  <w:txbxContent>
                    <w:p w:rsidR="00787201" w:rsidRDefault="00787201" w:rsidP="00787201">
                      <w:pPr>
                        <w:jc w:val="center"/>
                      </w:pPr>
                      <w:r>
                        <w:t>UN CONJUNTO DE A Y DE UN CONJUNTO B ES EL CONJUNTO CONSTITUIDO POR LA TOTALIDAD DE LOS PARES ORDENADO QUE TIENEN UN PRIMER COMPONENTE A Y UN SEGUNDOCOMPONENTE EN B</w:t>
                      </w:r>
                    </w:p>
                  </w:txbxContent>
                </v:textbox>
              </v:roundrect>
            </w:pict>
          </mc:Fallback>
        </mc:AlternateContent>
      </w:r>
      <w:r w:rsidR="00CA4BD7">
        <w:rPr>
          <w:noProof/>
        </w:rPr>
        <w:t xml:space="preserve">                                                                                                  </w:t>
      </w:r>
      <w:r w:rsidR="00CA4BD7">
        <w:rPr>
          <w:noProof/>
        </w:rPr>
        <w:drawing>
          <wp:inline distT="0" distB="0" distL="0" distR="0">
            <wp:extent cx="2000250" cy="1733550"/>
            <wp:effectExtent l="19050" t="19050" r="19050" b="19050"/>
            <wp:docPr id="52" name="Imagen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17335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C66F7" w:rsidRDefault="00C23259" w:rsidP="004C66F7">
      <w:pPr>
        <w:ind w:firstLine="7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76835</wp:posOffset>
                </wp:positionV>
                <wp:extent cx="2676525" cy="1895475"/>
                <wp:effectExtent l="0" t="0" r="28575" b="28575"/>
                <wp:wrapNone/>
                <wp:docPr id="51" name="Rectángulo: esquinas redondeadas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6525" cy="18954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A4BD7" w:rsidRDefault="00CA4BD7" w:rsidP="00CA4BD7">
                            <w:pPr>
                              <w:jc w:val="center"/>
                            </w:pPr>
                            <w:r>
                              <w:t>ES UNA OPERACIÓN QUE RESULTA EN OTRO CONJUNTO CUYOS ELEMENTO SON LOSPARES ORDENADOS QUE PUEDEN FORMARCE DE FORMA QUE EL PRIMER ELEMENTO DEL PAR PERMANEZCA ALPRIMER CONJUNTO Y EL SEGUNDO ELEMENTO AL SEGUNDO CONJUNTO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ángulo: esquinas redondeadas 51" o:spid="_x0000_s1047" style="position:absolute;left:0;text-align:left;margin-left:159.55pt;margin-top:6.05pt;width:210.75pt;height:149.25pt;z-index:25170124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" fillcolor="#9bbb59 [3206]" strokecolor="#4e6128 [1606]" strokeweight="2pt">
                <v:textbox>
                  <w:txbxContent>
                    <w:p w:rsidR="00CA4BD7" w:rsidRDefault="00CA4BD7" w:rsidP="00CA4BD7">
                      <w:pPr>
                        <w:jc w:val="center"/>
                      </w:pPr>
                      <w:r>
                        <w:t>ES UNA OPERACIÓN QUE RESULTA EN OTRO CONJUNTO CUYOS ELEMENTO SON LOSPARES ORDENADOS QUE PUEDEN FORMARCE DE FORMA QUE EL PRIMER ELEMENTO DEL PAR PERMANEZCA ALPRIMER CONJUNTO Y EL SEGUNDO ELEMENTO AL SEGUNDO CONJUNTO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4C66F7" w:rsidRDefault="00CA4BD7" w:rsidP="004C66F7">
      <w:pPr>
        <w:ind w:firstLine="7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85725</wp:posOffset>
                </wp:positionH>
                <wp:positionV relativeFrom="paragraph">
                  <wp:posOffset>11430</wp:posOffset>
                </wp:positionV>
                <wp:extent cx="1952625" cy="1457325"/>
                <wp:effectExtent l="0" t="0" r="28575" b="28575"/>
                <wp:wrapNone/>
                <wp:docPr id="49" name="Rectángulo: esquinas redondeadas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2625" cy="1457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87201" w:rsidRDefault="00787201" w:rsidP="00787201">
                            <w:pPr>
                              <w:jc w:val="center"/>
                            </w:pPr>
                            <w:r>
                              <w:t>EL PRODUCTO CARTESIANO REVELA UNA RELACION DE ORDEN ENTRE DOS CONJUNTOS CONSTITUYENDOSE COMO UN TERCER CONJUNTO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ángulo: esquinas redondeadas 49" o:spid="_x0000_s1048" style="position:absolute;left:0;text-align:left;margin-left:6.75pt;margin-top:.9pt;width:153.75pt;height:114.75pt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" fillcolor="#9bbb59 [3206]" strokecolor="#4e6128 [1606]" strokeweight="2pt">
                <v:textbox>
                  <w:txbxContent>
                    <w:p w:rsidR="00787201" w:rsidRDefault="00787201" w:rsidP="00787201">
                      <w:pPr>
                        <w:jc w:val="center"/>
                      </w:pPr>
                      <w:r>
                        <w:t>EL PRODUCTO CARTESIANO REVELA UNA RELACION DE ORDEN ENTRE DOS CONJUNTOS CONSTITUYENDOSE COMO UN TERCER CONJUNTO</w:t>
                      </w:r>
                    </w:p>
                  </w:txbxContent>
                </v:textbox>
              </v:roundrect>
            </w:pict>
          </mc:Fallback>
        </mc:AlternateContent>
      </w:r>
    </w:p>
    <w:p w:rsidR="004C66F7" w:rsidRDefault="004C66F7" w:rsidP="004C66F7">
      <w:pPr>
        <w:ind w:firstLine="708"/>
      </w:pPr>
    </w:p>
    <w:p w:rsidR="004C66F7" w:rsidRDefault="004C66F7" w:rsidP="004C66F7">
      <w:pPr>
        <w:ind w:firstLine="708"/>
      </w:pPr>
    </w:p>
    <w:p w:rsidR="004C66F7" w:rsidRDefault="004C66F7" w:rsidP="004C66F7">
      <w:pPr>
        <w:ind w:firstLine="708"/>
      </w:pPr>
    </w:p>
    <w:p w:rsidR="004C66F7" w:rsidRDefault="007D022C" w:rsidP="004C66F7">
      <w:pPr>
        <w:ind w:firstLine="7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1047750</wp:posOffset>
                </wp:positionH>
                <wp:positionV relativeFrom="paragraph">
                  <wp:posOffset>203835</wp:posOffset>
                </wp:positionV>
                <wp:extent cx="1000125" cy="933450"/>
                <wp:effectExtent l="57150" t="57150" r="47625" b="95250"/>
                <wp:wrapNone/>
                <wp:docPr id="34" name="Conector: curvad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00125" cy="93345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EDEAAD" id="Conector: curvado 34" o:spid="_x0000_s1026" type="#_x0000_t38" style="position:absolute;margin-left:82.5pt;margin-top:16.05pt;width:78.75pt;height:73.5pt;flip:x 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" adj="10800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</w:p>
    <w:p w:rsidR="004C66F7" w:rsidRDefault="007D022C" w:rsidP="004C66F7">
      <w:pPr>
        <w:ind w:firstLine="7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3600450</wp:posOffset>
                </wp:positionH>
                <wp:positionV relativeFrom="paragraph">
                  <wp:posOffset>71120</wp:posOffset>
                </wp:positionV>
                <wp:extent cx="314325" cy="600075"/>
                <wp:effectExtent l="38100" t="38100" r="47625" b="85725"/>
                <wp:wrapNone/>
                <wp:docPr id="29" name="Conector: curvad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4325" cy="600075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A4BC00" id="Conector: curvado 29" o:spid="_x0000_s1026" type="#_x0000_t38" style="position:absolute;margin-left:283.5pt;margin-top:5.6pt;width:24.75pt;height:47.25pt;flip:y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" adj="10800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</w:p>
    <w:p w:rsidR="004C66F7" w:rsidRDefault="004C66F7" w:rsidP="004C66F7">
      <w:pPr>
        <w:ind w:firstLine="708"/>
      </w:pPr>
    </w:p>
    <w:p w:rsidR="004C66F7" w:rsidRDefault="007D022C" w:rsidP="004C66F7">
      <w:pPr>
        <w:ind w:firstLine="7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3971925</wp:posOffset>
                </wp:positionH>
                <wp:positionV relativeFrom="paragraph">
                  <wp:posOffset>320040</wp:posOffset>
                </wp:positionV>
                <wp:extent cx="1581150" cy="638175"/>
                <wp:effectExtent l="38100" t="38100" r="38100" b="123825"/>
                <wp:wrapNone/>
                <wp:docPr id="16" name="Conector: curvad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1150" cy="638175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B975F9" id="Conector: curvado 16" o:spid="_x0000_s1026" type="#_x0000_t38" style="position:absolute;margin-left:312.75pt;margin-top:25.2pt;width:124.5pt;height:50.2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" adj="10800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C23259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6985</wp:posOffset>
                </wp:positionV>
                <wp:extent cx="2295525" cy="1266825"/>
                <wp:effectExtent l="76200" t="38100" r="85725" b="104775"/>
                <wp:wrapNone/>
                <wp:docPr id="48" name="Nub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5525" cy="1266825"/>
                        </a:xfrm>
                        <a:prstGeom prst="cloud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87201" w:rsidRPr="00787201" w:rsidRDefault="00787201" w:rsidP="00787201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PRODUCTO CARTESIANO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Nube 48" o:spid="_x0000_s1049" style="position:absolute;left:0;text-align:left;margin-left:0;margin-top:.55pt;width:180.75pt;height:99.75pt;z-index:25169817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f79646 [3209]" strokecolor="white [3201]" strokeweight="3pt">
                <v:stroke joinstyle="miter"/>
                <v:shadow on="t" color="black" opacity="24903f" origin=",.5" offset="0,.55556mm"/>
                <v:formulas/>
                <v:path arrowok="t" o:connecttype="custom" o:connectlocs="249373,767631;114776,744260;368134,1023401;309258,1034574;875594,1146301;840098,1095276;1531785,1019061;1517597,1075042;1813518,673118;1986267,882379;2221027,450251;2144084,528723;2036428,159116;2040467,196182;1545122,115891;1584550,68620;1176510,138412;1195586,97651;743920,152254;812998,191783;219297,463007;207235,421395" o:connectangles="0,0,0,0,0,0,0,0,0,0,0,0,0,0,0,0,0,0,0,0,0,0" textboxrect="0,0,43200,43200"/>
                <v:textbox>
                  <w:txbxContent>
                    <w:p w:rsidR="00787201" w:rsidRPr="00787201" w:rsidRDefault="00787201" w:rsidP="00787201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PRODUCTO CARTESIANO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C66F7" w:rsidRDefault="007D022C" w:rsidP="004C66F7">
      <w:pPr>
        <w:ind w:firstLine="7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666750</wp:posOffset>
                </wp:positionH>
                <wp:positionV relativeFrom="paragraph">
                  <wp:posOffset>273050</wp:posOffset>
                </wp:positionV>
                <wp:extent cx="1028700" cy="638175"/>
                <wp:effectExtent l="38100" t="38100" r="57150" b="104775"/>
                <wp:wrapNone/>
                <wp:docPr id="7" name="Conector: curvad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8700" cy="638175"/>
                        </a:xfrm>
                        <a:prstGeom prst="curvedConnector3">
                          <a:avLst>
                            <a:gd name="adj1" fmla="val 8518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833C31" id="Conector: curvado 7" o:spid="_x0000_s1026" type="#_x0000_t38" style="position:absolute;margin-left:52.5pt;margin-top:21.5pt;width:81pt;height:50.25pt;flip:x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" adj="18400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</w:p>
    <w:p w:rsidR="004C66F7" w:rsidRDefault="004C66F7" w:rsidP="004C66F7">
      <w:pPr>
        <w:ind w:firstLine="708"/>
      </w:pPr>
    </w:p>
    <w:p w:rsidR="004C66F7" w:rsidRDefault="00C23259" w:rsidP="004C66F7">
      <w:pPr>
        <w:ind w:firstLine="7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margin">
                  <wp:posOffset>-533400</wp:posOffset>
                </wp:positionH>
                <wp:positionV relativeFrom="paragraph">
                  <wp:posOffset>293370</wp:posOffset>
                </wp:positionV>
                <wp:extent cx="2447925" cy="2162175"/>
                <wp:effectExtent l="0" t="0" r="28575" b="28575"/>
                <wp:wrapNone/>
                <wp:docPr id="53" name="Rectángulo: esquinas redondeadas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7925" cy="21621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A4BD7" w:rsidRDefault="00CA4BD7" w:rsidP="00CA4BD7">
                            <w:pPr>
                              <w:jc w:val="center"/>
                            </w:pPr>
                            <w:r>
                              <w:t>EJEMPLO:</w:t>
                            </w:r>
                          </w:p>
                          <w:p w:rsidR="00CA4BD7" w:rsidRDefault="00CA4BD7" w:rsidP="00CA4BD7">
                            <w:pPr>
                              <w:jc w:val="center"/>
                            </w:pPr>
                            <w:r>
                              <w:t xml:space="preserve">DADOS LOS CONJUNTOS </w:t>
                            </w:r>
                          </w:p>
                          <w:p w:rsidR="00C710F1" w:rsidRDefault="00C710F1" w:rsidP="00CA4BD7">
                            <w:pPr>
                              <w:jc w:val="center"/>
                            </w:pPr>
                            <w:r>
                              <w:t>A</w:t>
                            </w:r>
                            <w:proofErr w:type="gramStart"/>
                            <w:r>
                              <w:t>={</w:t>
                            </w:r>
                            <w:proofErr w:type="gramEnd"/>
                            <w:r>
                              <w:t>1,2,3,4} Y B={A,B}</w:t>
                            </w:r>
                          </w:p>
                          <w:p w:rsidR="00C710F1" w:rsidRDefault="00C710F1" w:rsidP="00CA4BD7">
                            <w:pPr>
                              <w:jc w:val="center"/>
                            </w:pPr>
                            <w:r>
                              <w:t>SU PRODUCTO CARTESIANO ES</w:t>
                            </w:r>
                          </w:p>
                          <w:p w:rsidR="00C710F1" w:rsidRDefault="00C710F1" w:rsidP="00CA4BD7">
                            <w:pPr>
                              <w:jc w:val="center"/>
                            </w:pPr>
                            <w:r>
                              <w:t>A X B={</w:t>
                            </w:r>
                            <w:proofErr w:type="gramStart"/>
                            <w:r>
                              <w:t>1,a</w:t>
                            </w:r>
                            <w:proofErr w:type="gramEnd"/>
                            <w:r>
                              <w:t>},{1,b},{2,a},{2b},{3.a},{3,b},{4,a},{4,b}</w:t>
                            </w:r>
                          </w:p>
                          <w:p w:rsidR="00CA4BD7" w:rsidRDefault="00CA4BD7" w:rsidP="00CA4BD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ángulo: esquinas redondeadas 53" o:spid="_x0000_s1050" style="position:absolute;left:0;text-align:left;margin-left:-42pt;margin-top:23.1pt;width:192.75pt;height:170.25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" fillcolor="#9bbb59 [3206]" strokecolor="#4e6128 [1606]" strokeweight="2pt">
                <v:textbox>
                  <w:txbxContent>
                    <w:p w:rsidR="00CA4BD7" w:rsidRDefault="00CA4BD7" w:rsidP="00CA4BD7">
                      <w:pPr>
                        <w:jc w:val="center"/>
                      </w:pPr>
                      <w:r>
                        <w:t>EJEMPLO:</w:t>
                      </w:r>
                    </w:p>
                    <w:p w:rsidR="00CA4BD7" w:rsidRDefault="00CA4BD7" w:rsidP="00CA4BD7">
                      <w:pPr>
                        <w:jc w:val="center"/>
                      </w:pPr>
                      <w:r>
                        <w:t xml:space="preserve">DADOS LOS CONJUNTOS </w:t>
                      </w:r>
                    </w:p>
                    <w:p w:rsidR="00C710F1" w:rsidRDefault="00C710F1" w:rsidP="00CA4BD7">
                      <w:pPr>
                        <w:jc w:val="center"/>
                      </w:pPr>
                      <w:r>
                        <w:t>A</w:t>
                      </w:r>
                      <w:proofErr w:type="gramStart"/>
                      <w:r>
                        <w:t>={</w:t>
                      </w:r>
                      <w:proofErr w:type="gramEnd"/>
                      <w:r>
                        <w:t>1,2,3,4} Y B={A,B}</w:t>
                      </w:r>
                    </w:p>
                    <w:p w:rsidR="00C710F1" w:rsidRDefault="00C710F1" w:rsidP="00CA4BD7">
                      <w:pPr>
                        <w:jc w:val="center"/>
                      </w:pPr>
                      <w:r>
                        <w:t>SU PRODUCTO CARTESIANO ES</w:t>
                      </w:r>
                    </w:p>
                    <w:p w:rsidR="00C710F1" w:rsidRDefault="00C710F1" w:rsidP="00CA4BD7">
                      <w:pPr>
                        <w:jc w:val="center"/>
                      </w:pPr>
                      <w:r>
                        <w:t>A X B={</w:t>
                      </w:r>
                      <w:proofErr w:type="gramStart"/>
                      <w:r>
                        <w:t>1,a</w:t>
                      </w:r>
                      <w:proofErr w:type="gramEnd"/>
                      <w:r>
                        <w:t>},{1,b},{2,a},{2b},{3.a},{3,b},{4,a},{4,b}</w:t>
                      </w:r>
                    </w:p>
                    <w:p w:rsidR="00CA4BD7" w:rsidRDefault="00CA4BD7" w:rsidP="00CA4BD7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3838575</wp:posOffset>
                </wp:positionH>
                <wp:positionV relativeFrom="paragraph">
                  <wp:posOffset>36195</wp:posOffset>
                </wp:positionV>
                <wp:extent cx="2695575" cy="1905000"/>
                <wp:effectExtent l="0" t="0" r="28575" b="19050"/>
                <wp:wrapNone/>
                <wp:docPr id="54" name="Rectángulo: esquinas redondeadas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5575" cy="1905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710F1" w:rsidRDefault="00C710F1" w:rsidP="00C710F1">
                            <w:r>
                              <w:t>EJEMPLO EN NUMEROS ENTEROS: {-2,-1</w:t>
                            </w:r>
                            <w:r w:rsidR="00C23259">
                              <w:t>,</w:t>
                            </w:r>
                            <w:proofErr w:type="gramStart"/>
                            <w:r w:rsidR="00C23259">
                              <w:t>0,+</w:t>
                            </w:r>
                            <w:proofErr w:type="gramEnd"/>
                            <w:r w:rsidR="00C23259">
                              <w:t>1,+2,…}</w:t>
                            </w:r>
                          </w:p>
                          <w:p w:rsidR="00C23259" w:rsidRDefault="00C23259" w:rsidP="00C710F1">
                            <w:r>
                              <w:t xml:space="preserve">SU PRODUCTO DE Z ES Z2 =Z X Z </w:t>
                            </w:r>
                            <w:proofErr w:type="gramStart"/>
                            <w:r>
                              <w:t>={</w:t>
                            </w:r>
                            <w:proofErr w:type="gramEnd"/>
                            <w:r>
                              <w:t>0,0},{0,+1},{0,-1},{0,+2},…,{+1,0},..{-1,0}</w:t>
                            </w:r>
                          </w:p>
                          <w:p w:rsidR="00C23259" w:rsidRDefault="00C23259" w:rsidP="00C710F1">
                            <w:r>
                              <w:t xml:space="preserve">ES </w:t>
                            </w:r>
                            <w:proofErr w:type="gramStart"/>
                            <w:r>
                              <w:t>DECIR,EL</w:t>
                            </w:r>
                            <w:proofErr w:type="gramEnd"/>
                            <w:r>
                              <w:t xml:space="preserve"> CONJUNTO DE LOS PARES ORDENADOS CUYOS COMPONENTES SON ENTEROS</w:t>
                            </w:r>
                          </w:p>
                          <w:p w:rsidR="00C710F1" w:rsidRDefault="00C23259" w:rsidP="00C710F1"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ángulo: esquinas redondeadas 54" o:spid="_x0000_s1051" style="position:absolute;left:0;text-align:left;margin-left:302.25pt;margin-top:2.85pt;width:212.25pt;height:150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" fillcolor="#9bbb59 [3206]" strokecolor="#4e6128 [1606]" strokeweight="2pt">
                <v:textbox>
                  <w:txbxContent>
                    <w:p w:rsidR="00C710F1" w:rsidRDefault="00C710F1" w:rsidP="00C710F1">
                      <w:r>
                        <w:t>EJEMPLO EN NUMEROS ENTEROS: {-2,-1</w:t>
                      </w:r>
                      <w:r w:rsidR="00C23259">
                        <w:t>,</w:t>
                      </w:r>
                      <w:proofErr w:type="gramStart"/>
                      <w:r w:rsidR="00C23259">
                        <w:t>0,+</w:t>
                      </w:r>
                      <w:proofErr w:type="gramEnd"/>
                      <w:r w:rsidR="00C23259">
                        <w:t>1,+2,…}</w:t>
                      </w:r>
                    </w:p>
                    <w:p w:rsidR="00C23259" w:rsidRDefault="00C23259" w:rsidP="00C710F1">
                      <w:r>
                        <w:t xml:space="preserve">SU PRODUCTO DE Z ES Z2 =Z X Z </w:t>
                      </w:r>
                      <w:proofErr w:type="gramStart"/>
                      <w:r>
                        <w:t>={</w:t>
                      </w:r>
                      <w:proofErr w:type="gramEnd"/>
                      <w:r>
                        <w:t>0,0},{0,+1},{0,-1},{0,+2},…,{+1,0},..{-1,0}</w:t>
                      </w:r>
                    </w:p>
                    <w:p w:rsidR="00C23259" w:rsidRDefault="00C23259" w:rsidP="00C710F1">
                      <w:r>
                        <w:t xml:space="preserve">ES </w:t>
                      </w:r>
                      <w:proofErr w:type="gramStart"/>
                      <w:r>
                        <w:t>DECIR,EL</w:t>
                      </w:r>
                      <w:proofErr w:type="gramEnd"/>
                      <w:r>
                        <w:t xml:space="preserve"> CONJUNTO DE LOS PARES ORDENADOS CUYOS COMPONENTES SON ENTEROS</w:t>
                      </w:r>
                    </w:p>
                    <w:p w:rsidR="00C710F1" w:rsidRDefault="00C23259" w:rsidP="00C710F1">
                      <w: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</w:p>
    <w:p w:rsidR="004C66F7" w:rsidRDefault="004C66F7" w:rsidP="004C66F7">
      <w:pPr>
        <w:ind w:firstLine="708"/>
      </w:pPr>
    </w:p>
    <w:p w:rsidR="004C66F7" w:rsidRDefault="004C66F7" w:rsidP="004C66F7">
      <w:pPr>
        <w:ind w:firstLine="708"/>
      </w:pPr>
    </w:p>
    <w:p w:rsidR="004C66F7" w:rsidRDefault="004C66F7" w:rsidP="004C66F7">
      <w:pPr>
        <w:ind w:firstLine="708"/>
      </w:pPr>
    </w:p>
    <w:p w:rsidR="004C66F7" w:rsidRDefault="004C66F7" w:rsidP="004C66F7">
      <w:pPr>
        <w:ind w:firstLine="708"/>
      </w:pPr>
    </w:p>
    <w:p w:rsidR="004C66F7" w:rsidRDefault="004C66F7" w:rsidP="004C66F7">
      <w:pPr>
        <w:ind w:firstLine="708"/>
      </w:pPr>
    </w:p>
    <w:p w:rsidR="004C66F7" w:rsidRDefault="007D022C" w:rsidP="00C23259"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4229100</wp:posOffset>
                </wp:positionH>
                <wp:positionV relativeFrom="paragraph">
                  <wp:posOffset>21590</wp:posOffset>
                </wp:positionV>
                <wp:extent cx="1133475" cy="638175"/>
                <wp:effectExtent l="57150" t="38100" r="66675" b="123825"/>
                <wp:wrapNone/>
                <wp:docPr id="17" name="Conector: curvad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33475" cy="638175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A54763" id="Conector: curvado 17" o:spid="_x0000_s1026" type="#_x0000_t38" style="position:absolute;margin-left:333pt;margin-top:1.7pt;width:89.25pt;height:50.25pt;flip:x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" adj="10800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C23259">
        <w:rPr>
          <w:noProof/>
        </w:rPr>
        <w:t xml:space="preserve">                                                                         </w:t>
      </w:r>
      <w:r w:rsidR="00C23259">
        <w:rPr>
          <w:noProof/>
        </w:rPr>
        <w:drawing>
          <wp:inline distT="0" distB="0" distL="0" distR="0" wp14:anchorId="156C372E" wp14:editId="738D8EB0">
            <wp:extent cx="1924050" cy="1181100"/>
            <wp:effectExtent l="19050" t="19050" r="19050" b="19050"/>
            <wp:docPr id="55" name="Imagen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11811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C23259">
        <w:rPr>
          <w:noProof/>
        </w:rPr>
        <w:t xml:space="preserve">          </w:t>
      </w:r>
    </w:p>
    <w:p w:rsidR="004C66F7" w:rsidRDefault="001D5958" w:rsidP="004C66F7">
      <w:pPr>
        <w:ind w:firstLine="708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2124075</wp:posOffset>
                </wp:positionH>
                <wp:positionV relativeFrom="paragraph">
                  <wp:posOffset>-457200</wp:posOffset>
                </wp:positionV>
                <wp:extent cx="1885950" cy="1752600"/>
                <wp:effectExtent l="0" t="0" r="19050" b="19050"/>
                <wp:wrapNone/>
                <wp:docPr id="59" name="Rectángulo: esquinas redondeadas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17526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E38ED" w:rsidRDefault="006E38ED" w:rsidP="006E38ED">
                            <w:pPr>
                              <w:jc w:val="center"/>
                            </w:pPr>
                            <w:proofErr w:type="gramStart"/>
                            <w:r>
                              <w:t>DOMINIO :CONJUNTO</w:t>
                            </w:r>
                            <w:proofErr w:type="gramEnd"/>
                            <w:r>
                              <w:t xml:space="preserve"> DE ELEMENTOS QUE DEFINEN LA FUNCION,LOS ELEMENTOS QUE VAN A ASOCIARSE CON OTROS CONJUNTOS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ángulo: esquinas redondeadas 59" o:spid="_x0000_s1052" style="position:absolute;left:0;text-align:left;margin-left:167.25pt;margin-top:-36pt;width:148.5pt;height:138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" fillcolor="#4f81bd [3204]" strokecolor="#243f60 [1604]" strokeweight="2pt">
                <v:textbox>
                  <w:txbxContent>
                    <w:p w:rsidR="006E38ED" w:rsidRDefault="006E38ED" w:rsidP="006E38ED">
                      <w:pPr>
                        <w:jc w:val="center"/>
                      </w:pPr>
                      <w:proofErr w:type="gramStart"/>
                      <w:r>
                        <w:t>DOMINIO :CONJUNTO</w:t>
                      </w:r>
                      <w:proofErr w:type="gramEnd"/>
                      <w:r>
                        <w:t xml:space="preserve"> DE ELEMENTOS QUE DEFINEN LA FUNCION,LOS ELEMENTOS QUE VAN A ASOCIARSE CON OTROS CONJUNTOS</w:t>
                      </w:r>
                    </w:p>
                  </w:txbxContent>
                </v:textbox>
              </v:roundrect>
            </w:pict>
          </mc:Fallback>
        </mc:AlternateContent>
      </w:r>
      <w:r w:rsidR="009E4ACF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4391025</wp:posOffset>
                </wp:positionH>
                <wp:positionV relativeFrom="paragraph">
                  <wp:posOffset>-495301</wp:posOffset>
                </wp:positionV>
                <wp:extent cx="1943100" cy="1857375"/>
                <wp:effectExtent l="0" t="0" r="19050" b="28575"/>
                <wp:wrapNone/>
                <wp:docPr id="60" name="Rectángulo: esquinas redondeadas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1857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E4ACF" w:rsidRDefault="006E38ED" w:rsidP="009E4ACF">
                            <w:pPr>
                              <w:jc w:val="center"/>
                            </w:pPr>
                            <w:r>
                              <w:t>CONTRADOMINIO: LLAMADO IMAGEN RANGO O CODOMINIO</w:t>
                            </w:r>
                            <w:r w:rsidR="009E4ACF">
                              <w:t xml:space="preserve"> ES EL CONJUNTO DE ELEMENTOS QUE SON EL RESULTADO DE LA ASOCIASION DEL DOMINIO BAJO LA RELACION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ángulo: esquinas redondeadas 60" o:spid="_x0000_s1053" style="position:absolute;left:0;text-align:left;margin-left:345.75pt;margin-top:-39pt;width:153pt;height:146.2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" fillcolor="#4f81bd [3204]" strokecolor="#243f60 [1604]" strokeweight="2pt">
                <v:textbox>
                  <w:txbxContent>
                    <w:p w:rsidR="009E4ACF" w:rsidRDefault="006E38ED" w:rsidP="009E4ACF">
                      <w:pPr>
                        <w:jc w:val="center"/>
                      </w:pPr>
                      <w:r>
                        <w:t>CONTRADOMINIO: LLAMADO IMAGEN RANGO O CODOMINIO</w:t>
                      </w:r>
                      <w:r w:rsidR="009E4ACF">
                        <w:t xml:space="preserve"> ES EL CONJUNTO DE ELEMENTOS QUE SON EL RESULTADO DE LA ASOCIASION DEL DOMINIO BAJO LA RELACION</w:t>
                      </w:r>
                    </w:p>
                  </w:txbxContent>
                </v:textbox>
              </v:roundrect>
            </w:pict>
          </mc:Fallback>
        </mc:AlternateContent>
      </w:r>
    </w:p>
    <w:p w:rsidR="004C66F7" w:rsidRDefault="001D5958" w:rsidP="009E4ACF"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523875</wp:posOffset>
                </wp:positionH>
                <wp:positionV relativeFrom="paragraph">
                  <wp:posOffset>1257935</wp:posOffset>
                </wp:positionV>
                <wp:extent cx="123825" cy="1143000"/>
                <wp:effectExtent l="38100" t="38100" r="66675" b="95250"/>
                <wp:wrapNone/>
                <wp:docPr id="68" name="Conector: curvado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3825" cy="114300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7DA698A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curvado 68" o:spid="_x0000_s1026" type="#_x0000_t38" style="position:absolute;margin-left:41.25pt;margin-top:99.05pt;width:9.75pt;height:90pt;flip:x y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" adj="10800" strokecolor="#c0504d [3205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3209925</wp:posOffset>
                </wp:positionH>
                <wp:positionV relativeFrom="paragraph">
                  <wp:posOffset>1000760</wp:posOffset>
                </wp:positionV>
                <wp:extent cx="1019175" cy="1371600"/>
                <wp:effectExtent l="57150" t="57150" r="47625" b="95250"/>
                <wp:wrapNone/>
                <wp:docPr id="67" name="Conector: curvado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19175" cy="137160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07A6E0" id="Conector: curvado 67" o:spid="_x0000_s1026" type="#_x0000_t38" style="position:absolute;margin-left:252.75pt;margin-top:78.8pt;width:80.25pt;height:108pt;flip:x y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" adj="10800" strokecolor="#c0504d [3205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5124450</wp:posOffset>
                </wp:positionH>
                <wp:positionV relativeFrom="paragraph">
                  <wp:posOffset>1010285</wp:posOffset>
                </wp:positionV>
                <wp:extent cx="142875" cy="1343025"/>
                <wp:effectExtent l="38100" t="38100" r="66675" b="85725"/>
                <wp:wrapNone/>
                <wp:docPr id="66" name="Conector: curvad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2875" cy="1343025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E14A63" id="Conector: curvado 66" o:spid="_x0000_s1026" type="#_x0000_t38" style="position:absolute;margin-left:403.5pt;margin-top:79.55pt;width:11.25pt;height:105.75pt;flip:y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" adj="10800" strokecolor="#c0504d [3205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9E4ACF">
        <w:rPr>
          <w:noProof/>
        </w:rPr>
        <w:drawing>
          <wp:inline distT="0" distB="0" distL="0" distR="0" wp14:anchorId="6CA2ADF0" wp14:editId="37F7D45D">
            <wp:extent cx="1381125" cy="1200150"/>
            <wp:effectExtent l="19050" t="19050" r="28575" b="19050"/>
            <wp:docPr id="61" name="Imagen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12001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6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4C66F7" w:rsidRDefault="004C66F7" w:rsidP="009E4ACF"/>
    <w:p w:rsidR="004C66F7" w:rsidRDefault="004C66F7" w:rsidP="004C66F7">
      <w:pPr>
        <w:ind w:firstLine="708"/>
      </w:pPr>
    </w:p>
    <w:p w:rsidR="004C66F7" w:rsidRDefault="004E6930" w:rsidP="004C66F7">
      <w:pPr>
        <w:ind w:firstLine="7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4105275</wp:posOffset>
                </wp:positionH>
                <wp:positionV relativeFrom="paragraph">
                  <wp:posOffset>299084</wp:posOffset>
                </wp:positionV>
                <wp:extent cx="1962150" cy="1590675"/>
                <wp:effectExtent l="0" t="0" r="19050" b="28575"/>
                <wp:wrapNone/>
                <wp:docPr id="58" name="Rectángulo: esquinas redondeadas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2150" cy="15906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E38ED" w:rsidRDefault="004E6930" w:rsidP="006E38ED">
                            <w:pPr>
                              <w:jc w:val="center"/>
                            </w:pPr>
                            <w:r>
                              <w:t>UNA FUNCIONES UNA RELACION EN DONDE A CADA ELEMENTO DE UN COMJUNTO A LE CORRESPONDE UNO</w:t>
                            </w:r>
                            <w:r w:rsidR="006E38ED">
                              <w:t xml:space="preserve"> Y SOLO UN ELEMENTO DE OTRO CONJUNTO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ángulo: esquinas redondeadas 58" o:spid="_x0000_s1054" style="position:absolute;left:0;text-align:left;margin-left:323.25pt;margin-top:23.55pt;width:154.5pt;height:125.25pt;z-index:25171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" fillcolor="#4f81bd [3204]" strokecolor="#243f60 [1604]" strokeweight="2pt">
                <v:textbox>
                  <w:txbxContent>
                    <w:p w:rsidR="006E38ED" w:rsidRDefault="004E6930" w:rsidP="006E38ED">
                      <w:pPr>
                        <w:jc w:val="center"/>
                      </w:pPr>
                      <w:r>
                        <w:t>UNA FUNCIONES UNA RELACION EN DONDE A CADA ELEMENTO DE UN COMJUNTO A LE CORRESPONDE UNO</w:t>
                      </w:r>
                      <w:r w:rsidR="006E38ED">
                        <w:t xml:space="preserve"> Y SOLO UN ELEMENTO DE OTRO CONJUNTO B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-247650</wp:posOffset>
                </wp:positionH>
                <wp:positionV relativeFrom="paragraph">
                  <wp:posOffset>346710</wp:posOffset>
                </wp:positionV>
                <wp:extent cx="1971675" cy="1143000"/>
                <wp:effectExtent l="0" t="0" r="28575" b="19050"/>
                <wp:wrapNone/>
                <wp:docPr id="57" name="Rectángulo: esquinas redondeadas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675" cy="1143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E6930" w:rsidRDefault="004E6930" w:rsidP="004E6930">
                            <w:pPr>
                              <w:jc w:val="center"/>
                            </w:pPr>
                            <w:r>
                              <w:t>UNA RELACION ES UNA CORRESPONDENCIA DE ELEMENTOS ENTRE DOS CONJUNTOS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ángulo: esquinas redondeadas 57" o:spid="_x0000_s1055" style="position:absolute;left:0;text-align:left;margin-left:-19.5pt;margin-top:27.3pt;width:155.25pt;height:90pt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" fillcolor="#4f81bd [3204]" strokecolor="#243f60 [1604]" strokeweight="2pt">
                <v:textbox>
                  <w:txbxContent>
                    <w:p w:rsidR="004E6930" w:rsidRDefault="004E6930" w:rsidP="004E6930">
                      <w:pPr>
                        <w:jc w:val="center"/>
                      </w:pPr>
                      <w:r>
                        <w:t>UNA RELACION ES UNA CORRESPONDENCIA DE ELEMENTOS ENTRE DOS CONJUNTOS</w:t>
                      </w:r>
                    </w:p>
                  </w:txbxContent>
                </v:textbox>
              </v:roundrect>
            </w:pict>
          </mc:Fallback>
        </mc:AlternateContent>
      </w:r>
    </w:p>
    <w:p w:rsidR="004C66F7" w:rsidRDefault="004C66F7" w:rsidP="004C66F7">
      <w:pPr>
        <w:ind w:firstLine="708"/>
      </w:pPr>
    </w:p>
    <w:p w:rsidR="004C66F7" w:rsidRDefault="004C66F7" w:rsidP="004C66F7">
      <w:pPr>
        <w:ind w:firstLine="708"/>
      </w:pPr>
    </w:p>
    <w:p w:rsidR="004C66F7" w:rsidRDefault="004C66F7" w:rsidP="004C66F7">
      <w:pPr>
        <w:ind w:firstLine="708"/>
      </w:pPr>
    </w:p>
    <w:p w:rsidR="004C66F7" w:rsidRDefault="001D5958" w:rsidP="004C66F7">
      <w:pPr>
        <w:ind w:firstLine="7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990600</wp:posOffset>
                </wp:positionH>
                <wp:positionV relativeFrom="paragraph">
                  <wp:posOffset>252730</wp:posOffset>
                </wp:positionV>
                <wp:extent cx="1200150" cy="1343025"/>
                <wp:effectExtent l="38100" t="38100" r="57150" b="85725"/>
                <wp:wrapNone/>
                <wp:docPr id="64" name="Conector: curvad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00150" cy="1343025"/>
                        </a:xfrm>
                        <a:prstGeom prst="curvedConnector3">
                          <a:avLst>
                            <a:gd name="adj1" fmla="val 7301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DE8BD3" id="Conector: curvado 64" o:spid="_x0000_s1026" type="#_x0000_t38" style="position:absolute;margin-left:78pt;margin-top:19.9pt;width:94.5pt;height:105.75pt;flip:x y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" adj="15771" strokecolor="#c0504d [3205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</w:p>
    <w:p w:rsidR="004C66F7" w:rsidRDefault="001D5958" w:rsidP="004C66F7">
      <w:pPr>
        <w:ind w:firstLine="7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4333875</wp:posOffset>
                </wp:positionH>
                <wp:positionV relativeFrom="paragraph">
                  <wp:posOffset>262890</wp:posOffset>
                </wp:positionV>
                <wp:extent cx="666750" cy="1152525"/>
                <wp:effectExtent l="38100" t="57150" r="0" b="85725"/>
                <wp:wrapNone/>
                <wp:docPr id="65" name="Conector: curvado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6750" cy="1152525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8E1D96" id="Conector: curvado 65" o:spid="_x0000_s1026" type="#_x0000_t38" style="position:absolute;margin-left:341.25pt;margin-top:20.7pt;width:52.5pt;height:90.75pt;flip: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" adj="10800" strokecolor="#c0504d [3205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</w:p>
    <w:p w:rsidR="004C66F7" w:rsidRDefault="004C66F7" w:rsidP="004C66F7">
      <w:pPr>
        <w:ind w:firstLine="708"/>
      </w:pPr>
    </w:p>
    <w:p w:rsidR="004C66F7" w:rsidRDefault="004E6930" w:rsidP="004C66F7">
      <w:pPr>
        <w:ind w:firstLine="7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1981200</wp:posOffset>
                </wp:positionH>
                <wp:positionV relativeFrom="paragraph">
                  <wp:posOffset>85090</wp:posOffset>
                </wp:positionV>
                <wp:extent cx="2314575" cy="1514475"/>
                <wp:effectExtent l="57150" t="57150" r="47625" b="66675"/>
                <wp:wrapNone/>
                <wp:docPr id="39" name="Nub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4575" cy="1514475"/>
                        </a:xfrm>
                        <a:prstGeom prst="cloud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effectLst>
                          <a:innerShdw blurRad="63500" dist="50800" dir="13500000">
                            <a:prstClr val="black">
                              <a:alpha val="50000"/>
                            </a:prstClr>
                          </a:innerShdw>
                        </a:effectLst>
                        <a:scene3d>
                          <a:camera prst="perspectiveFront"/>
                          <a:lightRig rig="threePt" dir="t"/>
                        </a:scene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E6930" w:rsidRDefault="004E6930" w:rsidP="004E6930">
                            <w:pPr>
                              <w:jc w:val="center"/>
                            </w:pPr>
                            <w:r>
                              <w:t>TIPOS DE RELACIONES Y FUNCIONES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Nube 39" o:spid="_x0000_s1056" style="position:absolute;left:0;text-align:left;margin-left:156pt;margin-top:6.7pt;width:182.25pt;height:119.2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943634 [2405]" strokecolor="#243f60 [1604]" strokeweight="2pt">
                <v:stroke joinstyle="miter"/>
                <v:formulas/>
                <v:path arrowok="t" o:connecttype="custom" o:connectlocs="251442,917695;115729,889754;371189,1223464;311825,1236821;882860,1370390;847070,1309390;1544497,1218276;1530191,1285200;1828568,804705;2002750,1054874;2239458,538270;2161877,632083;2053328,190221;2057400,234533;1557945,138546;1597700,82034;1186273,165470;1205508,116741;750094,182017;819745,229275;221117,553520;208955,503773" o:connectangles="0,0,0,0,0,0,0,0,0,0,0,0,0,0,0,0,0,0,0,0,0,0" textboxrect="0,0,43200,43200"/>
                <v:textbox>
                  <w:txbxContent>
                    <w:p w:rsidR="004E6930" w:rsidRDefault="004E6930" w:rsidP="004E6930">
                      <w:pPr>
                        <w:jc w:val="center"/>
                      </w:pPr>
                      <w:r>
                        <w:t>TIPOS DE RELACIONES Y FUNCIONES</w:t>
                      </w:r>
                    </w:p>
                  </w:txbxContent>
                </v:textbox>
              </v:shape>
            </w:pict>
          </mc:Fallback>
        </mc:AlternateContent>
      </w:r>
    </w:p>
    <w:p w:rsidR="004C66F7" w:rsidRDefault="004C66F7" w:rsidP="004C66F7">
      <w:pPr>
        <w:ind w:firstLine="708"/>
      </w:pPr>
    </w:p>
    <w:p w:rsidR="004C66F7" w:rsidRDefault="004C66F7" w:rsidP="004C66F7">
      <w:pPr>
        <w:ind w:firstLine="708"/>
      </w:pPr>
    </w:p>
    <w:p w:rsidR="001D5958" w:rsidRDefault="001D5958"/>
    <w:p w:rsidR="004C66F7" w:rsidRDefault="001D5958" w:rsidP="004E6930"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3867150</wp:posOffset>
                </wp:positionH>
                <wp:positionV relativeFrom="paragraph">
                  <wp:posOffset>76835</wp:posOffset>
                </wp:positionV>
                <wp:extent cx="400050" cy="1504950"/>
                <wp:effectExtent l="38100" t="38100" r="76200" b="95250"/>
                <wp:wrapNone/>
                <wp:docPr id="70" name="Conector: curvado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150495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845DDC" id="Conector: curvado 70" o:spid="_x0000_s1026" type="#_x0000_t38" style="position:absolute;margin-left:304.5pt;margin-top:6.05pt;width:31.5pt;height:118.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" adj="10800" strokecolor="#c0504d [3205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1704975</wp:posOffset>
                </wp:positionH>
                <wp:positionV relativeFrom="paragraph">
                  <wp:posOffset>57785</wp:posOffset>
                </wp:positionV>
                <wp:extent cx="504825" cy="1028700"/>
                <wp:effectExtent l="57150" t="38100" r="66675" b="95250"/>
                <wp:wrapNone/>
                <wp:docPr id="69" name="Conector: curvado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4825" cy="1028700"/>
                        </a:xfrm>
                        <a:prstGeom prst="curvedConnector3">
                          <a:avLst>
                            <a:gd name="adj1" fmla="val 6132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4D3AE4" id="Conector: curvado 69" o:spid="_x0000_s1026" type="#_x0000_t38" style="position:absolute;margin-left:134.25pt;margin-top:4.55pt;width:39.75pt;height:81pt;flip:x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" adj="13245" strokecolor="#c0504d [3205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</w:p>
    <w:p w:rsidR="004C66F7" w:rsidRDefault="004C66F7" w:rsidP="004C66F7">
      <w:pPr>
        <w:ind w:firstLine="708"/>
      </w:pPr>
    </w:p>
    <w:p w:rsidR="004C66F7" w:rsidRDefault="004C66F7" w:rsidP="004C66F7">
      <w:pPr>
        <w:ind w:firstLine="708"/>
      </w:pPr>
    </w:p>
    <w:p w:rsidR="004C66F7" w:rsidRDefault="001D5958" w:rsidP="004C66F7">
      <w:pPr>
        <w:ind w:firstLine="7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323850</wp:posOffset>
                </wp:positionH>
                <wp:positionV relativeFrom="paragraph">
                  <wp:posOffset>107315</wp:posOffset>
                </wp:positionV>
                <wp:extent cx="1962150" cy="1543050"/>
                <wp:effectExtent l="0" t="0" r="19050" b="19050"/>
                <wp:wrapNone/>
                <wp:docPr id="62" name="Rectángulo: esquinas redondeadas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2150" cy="15430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A044A" w:rsidRDefault="000A044A" w:rsidP="000A044A">
                            <w:pPr>
                              <w:jc w:val="center"/>
                            </w:pPr>
                            <w:r>
                              <w:t>EJEMPLO:</w:t>
                            </w:r>
                          </w:p>
                          <w:p w:rsidR="000A044A" w:rsidRDefault="000A044A" w:rsidP="000A044A">
                            <w:pPr>
                              <w:jc w:val="center"/>
                            </w:pPr>
                            <w:r>
                              <w:t xml:space="preserve">SI A </w:t>
                            </w:r>
                            <w:proofErr w:type="gramStart"/>
                            <w:r>
                              <w:t>={</w:t>
                            </w:r>
                            <w:proofErr w:type="gramEnd"/>
                            <w:r>
                              <w:t>2,3} Y B= {1,4,5} ENCONTRAR TRES RELACIONES DEFINIDAS DE A EN B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ángulo: esquinas redondeadas 62" o:spid="_x0000_s1057" style="position:absolute;left:0;text-align:left;margin-left:25.5pt;margin-top:8.45pt;width:154.5pt;height:121.5pt;z-index:251716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" fillcolor="#4f81bd [3204]" strokecolor="#243f60 [1604]" strokeweight="2pt">
                <v:textbox>
                  <w:txbxContent>
                    <w:p w:rsidR="000A044A" w:rsidRDefault="000A044A" w:rsidP="000A044A">
                      <w:pPr>
                        <w:jc w:val="center"/>
                      </w:pPr>
                      <w:r>
                        <w:t>EJEMPLO:</w:t>
                      </w:r>
                    </w:p>
                    <w:p w:rsidR="000A044A" w:rsidRDefault="000A044A" w:rsidP="000A044A">
                      <w:pPr>
                        <w:jc w:val="center"/>
                      </w:pPr>
                      <w:r>
                        <w:t xml:space="preserve">SI A </w:t>
                      </w:r>
                      <w:proofErr w:type="gramStart"/>
                      <w:r>
                        <w:t>={</w:t>
                      </w:r>
                      <w:proofErr w:type="gramEnd"/>
                      <w:r>
                        <w:t>2,3} Y B= {1,4,5} ENCONTRAR TRES RELACIONES DEFINIDAS DE A EN B</w:t>
                      </w:r>
                      <w:bookmarkStart w:id="1" w:name="_GoBack"/>
                      <w:bookmarkEnd w:id="1"/>
                    </w:p>
                  </w:txbxContent>
                </v:textbox>
              </v:roundrect>
            </w:pict>
          </mc:Fallback>
        </mc:AlternateContent>
      </w:r>
    </w:p>
    <w:p w:rsidR="004C66F7" w:rsidRDefault="000A044A" w:rsidP="004C66F7">
      <w:pPr>
        <w:ind w:firstLine="7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289560</wp:posOffset>
                </wp:positionV>
                <wp:extent cx="2667000" cy="1724025"/>
                <wp:effectExtent l="0" t="0" r="19050" b="28575"/>
                <wp:wrapNone/>
                <wp:docPr id="63" name="Rectángulo: esquinas redondeadas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0" cy="17240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A044A" w:rsidRDefault="000A044A" w:rsidP="000A044A">
                            <w:pPr>
                              <w:jc w:val="center"/>
                            </w:pPr>
                            <w:r>
                              <w:t>SOLUCION: EL PRODUCTO CARTESIANO DE A X B ESTA CONFORMADO POR:</w:t>
                            </w:r>
                          </w:p>
                          <w:p w:rsidR="000A044A" w:rsidRDefault="000A044A" w:rsidP="000A044A">
                            <w:pPr>
                              <w:jc w:val="center"/>
                            </w:pPr>
                            <w:r>
                              <w:t>A X B</w:t>
                            </w:r>
                            <w:proofErr w:type="gramStart"/>
                            <w:r>
                              <w:t>=[</w:t>
                            </w:r>
                            <w:proofErr w:type="gramEnd"/>
                            <w:r>
                              <w:t>[2,1] ,[2,4] ,[2,5] ,[3,1], [3,4],[3,5]}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ángulo: esquinas redondeadas 63" o:spid="_x0000_s1058" style="position:absolute;left:0;text-align:left;margin-left:158.8pt;margin-top:22.8pt;width:210pt;height:135.75pt;z-index:2517176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" fillcolor="#4f81bd [3204]" strokecolor="#243f60 [1604]" strokeweight="2pt">
                <v:textbox>
                  <w:txbxContent>
                    <w:p w:rsidR="000A044A" w:rsidRDefault="000A044A" w:rsidP="000A044A">
                      <w:pPr>
                        <w:jc w:val="center"/>
                      </w:pPr>
                      <w:r>
                        <w:t>SOLUCION: EL PRODUCTO CARTESIANO DE A X B ESTA CONFORMADO POR:</w:t>
                      </w:r>
                    </w:p>
                    <w:p w:rsidR="000A044A" w:rsidRDefault="000A044A" w:rsidP="000A044A">
                      <w:pPr>
                        <w:jc w:val="center"/>
                      </w:pPr>
                      <w:r>
                        <w:t>A X B</w:t>
                      </w:r>
                      <w:proofErr w:type="gramStart"/>
                      <w:r>
                        <w:t>=[</w:t>
                      </w:r>
                      <w:proofErr w:type="gramEnd"/>
                      <w:r>
                        <w:t>[2,1] ,[2,4] ,[2,5] ,[3,1], [3,4],[3,5]}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4C66F7" w:rsidRDefault="004C66F7" w:rsidP="004C66F7">
      <w:pPr>
        <w:ind w:firstLine="708"/>
      </w:pPr>
    </w:p>
    <w:p w:rsidR="004C66F7" w:rsidRPr="004C66F7" w:rsidRDefault="004C66F7" w:rsidP="001D5958"/>
    <w:sectPr w:rsidR="004C66F7" w:rsidRPr="004C66F7" w:rsidSect="001D5958">
      <w:pgSz w:w="11906" w:h="16838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813CA" w:rsidRDefault="002813CA" w:rsidP="001800D7">
      <w:pPr>
        <w:spacing w:after="0" w:line="240" w:lineRule="auto"/>
      </w:pPr>
      <w:r>
        <w:separator/>
      </w:r>
    </w:p>
  </w:endnote>
  <w:endnote w:type="continuationSeparator" w:id="0">
    <w:p w:rsidR="002813CA" w:rsidRDefault="002813CA" w:rsidP="001800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813CA" w:rsidRDefault="002813CA" w:rsidP="001800D7">
      <w:pPr>
        <w:spacing w:after="0" w:line="240" w:lineRule="auto"/>
      </w:pPr>
      <w:r>
        <w:separator/>
      </w:r>
    </w:p>
  </w:footnote>
  <w:footnote w:type="continuationSeparator" w:id="0">
    <w:p w:rsidR="002813CA" w:rsidRDefault="002813CA" w:rsidP="001800D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2E4"/>
    <w:rsid w:val="000A044A"/>
    <w:rsid w:val="001800D7"/>
    <w:rsid w:val="00185606"/>
    <w:rsid w:val="001D5958"/>
    <w:rsid w:val="002813CA"/>
    <w:rsid w:val="00410017"/>
    <w:rsid w:val="004C66F7"/>
    <w:rsid w:val="004E29F2"/>
    <w:rsid w:val="004E6930"/>
    <w:rsid w:val="004F11DA"/>
    <w:rsid w:val="00555958"/>
    <w:rsid w:val="0061638B"/>
    <w:rsid w:val="00655CCC"/>
    <w:rsid w:val="006E38ED"/>
    <w:rsid w:val="00787201"/>
    <w:rsid w:val="007D022C"/>
    <w:rsid w:val="00932C3F"/>
    <w:rsid w:val="009E4ACF"/>
    <w:rsid w:val="00A300AE"/>
    <w:rsid w:val="00A40E33"/>
    <w:rsid w:val="00AC345E"/>
    <w:rsid w:val="00AE52E4"/>
    <w:rsid w:val="00B51839"/>
    <w:rsid w:val="00C203AE"/>
    <w:rsid w:val="00C23259"/>
    <w:rsid w:val="00C710F1"/>
    <w:rsid w:val="00CA4BD7"/>
    <w:rsid w:val="00DB7711"/>
    <w:rsid w:val="00E13A18"/>
    <w:rsid w:val="00E45B20"/>
    <w:rsid w:val="00FB1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68E16"/>
  <w15:docId w15:val="{D73F1C0E-7882-41B0-A31E-B6F73CCA0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tulo">
    <w:name w:val="Title"/>
    <w:basedOn w:val="Normal"/>
    <w:next w:val="Normal"/>
    <w:link w:val="TtuloCar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nfasissutil">
    <w:name w:val="Subtle Emphasis"/>
    <w:basedOn w:val="Fuentedeprrafopredeter"/>
    <w:uiPriority w:val="19"/>
    <w:qFormat/>
    <w:rPr>
      <w:i/>
      <w:iCs/>
      <w:color w:val="808080" w:themeColor="text1" w:themeTint="7F"/>
    </w:rPr>
  </w:style>
  <w:style w:type="character" w:styleId="nfasis">
    <w:name w:val="Emphasis"/>
    <w:basedOn w:val="Fuentedeprrafopredeter"/>
    <w:uiPriority w:val="20"/>
    <w:qFormat/>
    <w:rPr>
      <w:i/>
      <w:iCs/>
    </w:rPr>
  </w:style>
  <w:style w:type="character" w:styleId="nfasisintenso">
    <w:name w:val="Intense Emphasis"/>
    <w:basedOn w:val="Fuentedeprrafopredeter"/>
    <w:uiPriority w:val="21"/>
    <w:qFormat/>
    <w:rPr>
      <w:b/>
      <w:bCs/>
      <w:i/>
      <w:iCs/>
      <w:color w:val="4F81BD" w:themeColor="accent1"/>
    </w:rPr>
  </w:style>
  <w:style w:type="character" w:styleId="Textoennegrita">
    <w:name w:val="Strong"/>
    <w:basedOn w:val="Fuentedeprrafopredeter"/>
    <w:uiPriority w:val="22"/>
    <w:qFormat/>
    <w:rPr>
      <w:b/>
      <w:bCs/>
    </w:rPr>
  </w:style>
  <w:style w:type="paragraph" w:styleId="Cita">
    <w:name w:val="Quote"/>
    <w:basedOn w:val="Normal"/>
    <w:next w:val="Normal"/>
    <w:link w:val="CitaCar"/>
    <w:uiPriority w:val="29"/>
    <w:qFormat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Pr>
      <w:i/>
      <w:iCs/>
      <w:color w:val="000000" w:themeColor="text1"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Pr>
      <w:b/>
      <w:bCs/>
      <w:smallCaps/>
      <w:spacing w:val="5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unhideWhenUsed/>
    <w:rPr>
      <w:color w:val="800080" w:themeColor="followed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800D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800D7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1800D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800D7"/>
  </w:style>
  <w:style w:type="paragraph" w:styleId="Piedepgina">
    <w:name w:val="footer"/>
    <w:basedOn w:val="Normal"/>
    <w:link w:val="PiedepginaCar"/>
    <w:uiPriority w:val="99"/>
    <w:unhideWhenUsed/>
    <w:rsid w:val="001800D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800D7"/>
  </w:style>
  <w:style w:type="paragraph" w:styleId="NormalWeb">
    <w:name w:val="Normal (Web)"/>
    <w:basedOn w:val="Normal"/>
    <w:uiPriority w:val="99"/>
    <w:unhideWhenUsed/>
    <w:rsid w:val="004F11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paragraph" w:styleId="Sinespaciado">
    <w:name w:val="No Spacing"/>
    <w:link w:val="SinespaciadoCar"/>
    <w:uiPriority w:val="1"/>
    <w:qFormat/>
    <w:rsid w:val="001D5958"/>
    <w:pPr>
      <w:spacing w:after="0" w:line="240" w:lineRule="auto"/>
    </w:pPr>
    <w:rPr>
      <w:rFonts w:eastAsiaTheme="minorEastAsia"/>
      <w:lang w:val="es-MX"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D5958"/>
    <w:rPr>
      <w:rFonts w:eastAsiaTheme="minorEastAsia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202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9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gif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Root\Templates\3082\Word%202010%20look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Word 2010 look</Template>
  <TotalTime>260</TotalTime>
  <Pages>1</Pages>
  <Words>148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MAPA MENTAL DE CONJUNTOS Y RELACIONES</dc:title>
  <dc:subject>MARVIN JAEL HERNANDEZ GONZALEZ</dc:subject>
  <dc:creator>PC</dc:creator>
  <cp:keywords/>
  <dc:description/>
  <cp:lastModifiedBy>PC</cp:lastModifiedBy>
  <cp:revision>8</cp:revision>
  <dcterms:created xsi:type="dcterms:W3CDTF">2021-09-29T13:21:00Z</dcterms:created>
  <dcterms:modified xsi:type="dcterms:W3CDTF">2021-10-01T14:21:00Z</dcterms:modified>
</cp:coreProperties>
</file>